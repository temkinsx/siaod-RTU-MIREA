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D8939" w14:textId="77777777" w:rsidR="00193EBB" w:rsidRPr="00193EBB" w:rsidRDefault="00193EBB" w:rsidP="00193E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  <w:bookmarkStart w:id="0" w:name="_Hlk153766597"/>
      <w:bookmarkEnd w:id="0"/>
      <w:r w:rsidRPr="00193EBB">
        <w:rPr>
          <w:rFonts w:ascii="Times New Roman" w:eastAsia="Times New Roman" w:hAnsi="Times New Roman" w:cs="Times New Roman"/>
          <w:noProof/>
          <w:color w:val="000000"/>
          <w:kern w:val="0"/>
          <w:sz w:val="28"/>
          <w:lang w:eastAsia="ru-RU"/>
          <w14:ligatures w14:val="none"/>
        </w:rPr>
        <w:drawing>
          <wp:inline distT="0" distB="0" distL="0" distR="0" wp14:anchorId="135FBD84" wp14:editId="5AF63390">
            <wp:extent cx="1066800" cy="1066800"/>
            <wp:effectExtent l="0" t="0" r="0" b="0"/>
            <wp:docPr id="142" name="Pictur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9A0" w14:textId="77777777" w:rsidR="00193EBB" w:rsidRPr="00193EBB" w:rsidRDefault="00193EBB" w:rsidP="00193E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2F79167" w14:textId="77777777" w:rsidR="00193EBB" w:rsidRPr="00193EBB" w:rsidRDefault="00193EBB" w:rsidP="00193E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</w:p>
    <w:p w14:paraId="5E91F1AF" w14:textId="77777777" w:rsidR="00193EBB" w:rsidRPr="00193EBB" w:rsidRDefault="00193EBB" w:rsidP="00193E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высшего образования</w:t>
      </w:r>
    </w:p>
    <w:p w14:paraId="1FF1BB8A" w14:textId="77777777" w:rsidR="00193EBB" w:rsidRPr="00193EBB" w:rsidRDefault="00193EBB" w:rsidP="00193EB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"МИРЭА - Российский технологический университет"</w:t>
      </w:r>
    </w:p>
    <w:p w14:paraId="17B4655E" w14:textId="77777777" w:rsidR="00193EBB" w:rsidRPr="00193EBB" w:rsidRDefault="00193EBB" w:rsidP="00193EB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bookmarkStart w:id="1" w:name="_Toc153756199"/>
      <w:bookmarkStart w:id="2" w:name="_Toc153762285"/>
      <w:r w:rsidRPr="00193EB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РТУ МИРЭА</w:t>
      </w:r>
      <w:r w:rsidRPr="00193EBB">
        <w:rPr>
          <w:rFonts w:ascii="Calibri" w:eastAsia="Calibri" w:hAnsi="Calibri" w:cs="Calibri"/>
          <w:b/>
          <w:noProof/>
          <w:kern w:val="0"/>
          <w:szCs w:val="24"/>
          <w:lang w:eastAsia="ru-RU"/>
          <w14:ligatures w14:val="none"/>
        </w:rPr>
        <mc:AlternateContent>
          <mc:Choice Requires="wpg">
            <w:drawing>
              <wp:inline distT="0" distB="0" distL="0" distR="0" wp14:anchorId="32250783" wp14:editId="519DEB27">
                <wp:extent cx="5600662" cy="39751"/>
                <wp:effectExtent l="0" t="0" r="0" b="0"/>
                <wp:docPr id="6849" name="Group 6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662" cy="39751"/>
                          <a:chOff x="0" y="0"/>
                          <a:chExt cx="5600662" cy="39751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13" y="25400"/>
                            <a:ext cx="5600649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49" h="14351">
                                <a:moveTo>
                                  <a:pt x="5600649" y="0"/>
                                </a:moveTo>
                                <a:lnTo>
                                  <a:pt x="5600649" y="12700"/>
                                </a:lnTo>
                                <a:lnTo>
                                  <a:pt x="0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600662" cy="1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62" h="14351">
                                <a:moveTo>
                                  <a:pt x="5600662" y="0"/>
                                </a:moveTo>
                                <a:lnTo>
                                  <a:pt x="5600662" y="12700"/>
                                </a:lnTo>
                                <a:lnTo>
                                  <a:pt x="13" y="14351"/>
                                </a:lnTo>
                                <a:lnTo>
                                  <a:pt x="0" y="1651"/>
                                </a:lnTo>
                                <a:lnTo>
                                  <a:pt x="5600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BF937" id="Group 6849" o:spid="_x0000_s1026" style="width:441pt;height:3.15pt;mso-position-horizontal-relative:char;mso-position-vertical-relative:line" coordsize="56006,3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">
                <v:shape id="Shape 143" o:spid="_x0000_s1027" style="position:absolute;top:254;width:56006;height:143;visibility:visible;mso-wrap-style:square;v-text-anchor:top" coordsize="5600649,14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" path="m5600649,r,12700l,14351,,1651,5600649,xe" fillcolor="black" stroked="f" strokeweight="0">
                  <v:stroke miterlimit="83231f" joinstyle="miter"/>
                  <v:path arrowok="t" textboxrect="0,0,5600649,14351"/>
                </v:shape>
                <v:shape id="Shape 144" o:spid="_x0000_s1028" style="position:absolute;width:56006;height:143;visibility:visible;mso-wrap-style:square;v-text-anchor:top" coordsize="5600662,14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" path="m5600662,r,12700l13,14351,,1651,5600662,xe" fillcolor="black" stroked="f" strokeweight="0">
                  <v:stroke miterlimit="83231f" joinstyle="miter"/>
                  <v:path arrowok="t" textboxrect="0,0,5600662,14351"/>
                </v:shape>
                <w10:anchorlock/>
              </v:group>
            </w:pict>
          </mc:Fallback>
        </mc:AlternateContent>
      </w:r>
      <w:bookmarkEnd w:id="1"/>
      <w:bookmarkEnd w:id="2"/>
    </w:p>
    <w:p w14:paraId="7EA17E84" w14:textId="77777777" w:rsidR="00193EBB" w:rsidRPr="00193EBB" w:rsidRDefault="00193EBB" w:rsidP="00193EBB">
      <w:pPr>
        <w:spacing w:after="0"/>
        <w:ind w:right="110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147F9713" w14:textId="77777777" w:rsidR="00193EBB" w:rsidRPr="00193EBB" w:rsidRDefault="00193EBB" w:rsidP="00193EBB">
      <w:pPr>
        <w:spacing w:after="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Институт и</w:t>
      </w:r>
      <w:r w:rsidR="00AC7E32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нформационных технологий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(ИИ</w:t>
      </w:r>
      <w:r w:rsidR="00AC7E32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Т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)</w:t>
      </w:r>
    </w:p>
    <w:p w14:paraId="7DD376CF" w14:textId="77777777" w:rsidR="00193EBB" w:rsidRPr="00193EBB" w:rsidRDefault="00193EBB" w:rsidP="00193EBB">
      <w:pPr>
        <w:spacing w:after="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Кафедра </w:t>
      </w:r>
      <w:r w:rsidR="00AC7E32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математического обеспечения и стандартизации информационных технологий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(</w:t>
      </w:r>
      <w:r w:rsidR="00AC7E32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МОСИТ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)</w:t>
      </w:r>
    </w:p>
    <w:p w14:paraId="3481EB45" w14:textId="77777777" w:rsidR="00193EBB" w:rsidRPr="00193EBB" w:rsidRDefault="00193EBB" w:rsidP="00193EB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72B8A82" w14:textId="77777777" w:rsidR="00193EBB" w:rsidRPr="00193EBB" w:rsidRDefault="00193EBB" w:rsidP="00193EB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C6D9243" w14:textId="30FB9C7A" w:rsidR="00193EBB" w:rsidRPr="00C03974" w:rsidRDefault="00193EBB" w:rsidP="00193EB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" w:name="_Toc153756200"/>
      <w:bookmarkStart w:id="4" w:name="_Toc153762286"/>
      <w:r w:rsidRPr="00193EBB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193EBB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ПО </w:t>
      </w:r>
      <w:bookmarkEnd w:id="3"/>
      <w:bookmarkEnd w:id="4"/>
      <w:r w:rsidR="00B27EB6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ПРАКТИЧЕСКОЙ РАБОТЕ </w:t>
      </w:r>
      <w:r w:rsidR="00B27EB6" w:rsidRPr="00EA4837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№</w:t>
      </w:r>
      <w:r w:rsidR="00C03974" w:rsidRPr="00C03974"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 xml:space="preserve"> 6.1</w:t>
      </w:r>
    </w:p>
    <w:p w14:paraId="729109E6" w14:textId="0FC3F69B" w:rsidR="00193EBB" w:rsidRPr="00193EBB" w:rsidRDefault="00B27EB6" w:rsidP="00193EBB">
      <w:pPr>
        <w:spacing w:after="0" w:line="267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</w:pPr>
      <w:r w:rsidRPr="00EA4837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  <w:t>«</w:t>
      </w:r>
      <w:r w:rsidR="00C03974" w:rsidRPr="00C03974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  <w:t>Быстрый доступ к данным с помощью хеш-таблиц</w:t>
      </w:r>
      <w:r w:rsidRPr="00EA4837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  <w:t>»</w:t>
      </w:r>
    </w:p>
    <w:p w14:paraId="4135BC88" w14:textId="77777777" w:rsidR="00193EBB" w:rsidRPr="00193EBB" w:rsidRDefault="00193EBB" w:rsidP="00193EBB">
      <w:pPr>
        <w:spacing w:after="0" w:line="267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  <w:t>по дисциплине</w:t>
      </w:r>
    </w:p>
    <w:p w14:paraId="458E9089" w14:textId="77777777" w:rsidR="00193EBB" w:rsidRPr="00193EBB" w:rsidRDefault="00193EBB" w:rsidP="00193EBB">
      <w:pPr>
        <w:spacing w:after="0" w:line="26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  <w:t>«</w:t>
      </w:r>
      <w:r w:rsidR="00CF5F21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Структуры и алгоритмы обработки данных</w:t>
      </w:r>
      <w:r w:rsidRPr="00193EBB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ru-RU"/>
          <w14:ligatures w14:val="none"/>
        </w:rPr>
        <w:t>»</w:t>
      </w:r>
    </w:p>
    <w:p w14:paraId="094BBD87" w14:textId="77777777" w:rsidR="00193EBB" w:rsidRPr="00193EBB" w:rsidRDefault="00193EBB" w:rsidP="00193EBB">
      <w:pPr>
        <w:spacing w:after="0"/>
        <w:ind w:right="51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ru-RU"/>
          <w14:ligatures w14:val="none"/>
        </w:rPr>
        <w:t xml:space="preserve"> </w:t>
      </w:r>
    </w:p>
    <w:p w14:paraId="39B28AC8" w14:textId="77777777" w:rsidR="00193EBB" w:rsidRPr="00193EBB" w:rsidRDefault="00193EBB" w:rsidP="00193EBB">
      <w:pPr>
        <w:spacing w:after="0"/>
        <w:ind w:right="515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ru-RU"/>
          <w14:ligatures w14:val="none"/>
        </w:rPr>
        <w:t xml:space="preserve"> </w:t>
      </w:r>
    </w:p>
    <w:p w14:paraId="1182F0FA" w14:textId="77777777" w:rsidR="00193EBB" w:rsidRPr="00193EBB" w:rsidRDefault="00193EBB" w:rsidP="00193EBB">
      <w:pPr>
        <w:spacing w:after="0"/>
        <w:ind w:right="51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</w:p>
    <w:p w14:paraId="676363E3" w14:textId="77777777" w:rsidR="00193EBB" w:rsidRPr="00193EBB" w:rsidRDefault="00193EBB" w:rsidP="00193EBB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6AFBD6BA" w14:textId="77777777" w:rsidR="00193EBB" w:rsidRPr="00193EBB" w:rsidRDefault="00193EBB" w:rsidP="00193EBB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5A69808D" w14:textId="77777777" w:rsidR="00193EBB" w:rsidRPr="00193EBB" w:rsidRDefault="00193EBB" w:rsidP="00193EBB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1C75791E" w14:textId="77777777" w:rsidR="00193EBB" w:rsidRPr="00193EBB" w:rsidRDefault="00193EBB" w:rsidP="00193EBB">
      <w:pPr>
        <w:spacing w:after="0"/>
        <w:ind w:left="3135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i/>
          <w:color w:val="000000"/>
          <w:kern w:val="0"/>
          <w:sz w:val="24"/>
          <w:lang w:eastAsia="ru-RU"/>
          <w14:ligatures w14:val="none"/>
        </w:rPr>
        <w:t xml:space="preserve"> </w:t>
      </w:r>
    </w:p>
    <w:tbl>
      <w:tblPr>
        <w:tblStyle w:val="af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036"/>
        <w:gridCol w:w="3209"/>
      </w:tblGrid>
      <w:tr w:rsidR="00193EBB" w:rsidRPr="00EA4837" w14:paraId="5E6B572A" w14:textId="77777777" w:rsidTr="000F20E8">
        <w:tc>
          <w:tcPr>
            <w:tcW w:w="5382" w:type="dxa"/>
          </w:tcPr>
          <w:p w14:paraId="61B429D8" w14:textId="77777777" w:rsidR="00193EBB" w:rsidRPr="0082364D" w:rsidRDefault="0082364D" w:rsidP="00B27EB6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Выполнил студент группы </w:t>
            </w:r>
            <w:r w:rsidR="004F3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ИКБО-11-24</w:t>
            </w:r>
          </w:p>
        </w:tc>
        <w:tc>
          <w:tcPr>
            <w:tcW w:w="1036" w:type="dxa"/>
          </w:tcPr>
          <w:p w14:paraId="57B63B47" w14:textId="77777777" w:rsidR="00193EBB" w:rsidRPr="00193EBB" w:rsidRDefault="00193EBB" w:rsidP="00193EBB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09" w:type="dxa"/>
            <w:vAlign w:val="center"/>
          </w:tcPr>
          <w:p w14:paraId="050CFDA5" w14:textId="77777777" w:rsidR="00193EBB" w:rsidRPr="0093728F" w:rsidRDefault="0093728F" w:rsidP="00193EBB">
            <w:pPr>
              <w:spacing w:after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Авраменко А.А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93EBB" w:rsidRPr="00EA4837" w14:paraId="32E352BF" w14:textId="77777777" w:rsidTr="000F20E8">
        <w:tc>
          <w:tcPr>
            <w:tcW w:w="5382" w:type="dxa"/>
          </w:tcPr>
          <w:p w14:paraId="56FBD740" w14:textId="77777777" w:rsidR="00193EBB" w:rsidRPr="00193EBB" w:rsidRDefault="00193EBB" w:rsidP="00193EBB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036" w:type="dxa"/>
          </w:tcPr>
          <w:p w14:paraId="167D88CC" w14:textId="77777777" w:rsidR="00193EBB" w:rsidRPr="00193EBB" w:rsidRDefault="00193EBB" w:rsidP="00193EBB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09" w:type="dxa"/>
            <w:vAlign w:val="center"/>
          </w:tcPr>
          <w:p w14:paraId="68F5A5B7" w14:textId="77777777" w:rsidR="00193EBB" w:rsidRPr="00EA4837" w:rsidRDefault="00193EBB" w:rsidP="00193EBB">
            <w:pPr>
              <w:spacing w:after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193EBB" w:rsidRPr="00EA4837" w14:paraId="544A5FB2" w14:textId="77777777" w:rsidTr="000F20E8">
        <w:tc>
          <w:tcPr>
            <w:tcW w:w="5382" w:type="dxa"/>
          </w:tcPr>
          <w:p w14:paraId="55EA2720" w14:textId="77777777" w:rsidR="00193EBB" w:rsidRPr="004F3EC2" w:rsidRDefault="00193EBB" w:rsidP="00193EBB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93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Принял</w:t>
            </w:r>
            <w:r w:rsidR="00B27E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5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доцент </w:t>
            </w:r>
            <w:r w:rsidR="005B1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каф.</w:t>
            </w:r>
            <w:r w:rsidR="004F3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МОСИТ</w:t>
            </w:r>
          </w:p>
        </w:tc>
        <w:tc>
          <w:tcPr>
            <w:tcW w:w="1036" w:type="dxa"/>
          </w:tcPr>
          <w:p w14:paraId="12EBEA3E" w14:textId="77777777" w:rsidR="00193EBB" w:rsidRPr="00193EBB" w:rsidRDefault="00193EBB" w:rsidP="00193EBB">
            <w:pPr>
              <w:spacing w:after="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209" w:type="dxa"/>
            <w:vAlign w:val="center"/>
          </w:tcPr>
          <w:p w14:paraId="7F860A69" w14:textId="77777777" w:rsidR="00193EBB" w:rsidRPr="00EA4837" w:rsidRDefault="00BE7033" w:rsidP="00193EBB">
            <w:pPr>
              <w:spacing w:after="1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Сартаков</w:t>
            </w:r>
            <w:r w:rsidR="0082364D" w:rsidRPr="00EA4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82364D" w:rsidRPr="00EA4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193EBB" w:rsidRPr="00EA4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4460BC0" w14:textId="77777777" w:rsidR="00193EBB" w:rsidRPr="00193EBB" w:rsidRDefault="00193EBB" w:rsidP="00193EBB">
      <w:pPr>
        <w:spacing w:after="15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4E3DA7A8" w14:textId="77777777" w:rsidR="00193EBB" w:rsidRPr="00193EBB" w:rsidRDefault="00193EBB" w:rsidP="00193EBB">
      <w:pPr>
        <w:spacing w:after="15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</w:p>
    <w:p w14:paraId="2E55A8E1" w14:textId="77777777" w:rsidR="00193EBB" w:rsidRPr="00193EBB" w:rsidRDefault="00193EBB" w:rsidP="00193EBB">
      <w:pPr>
        <w:spacing w:after="118" w:line="266" w:lineRule="auto"/>
        <w:ind w:right="2307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Практическую работу выполнил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  <w:t xml:space="preserve"> «__»_______202</w:t>
      </w:r>
      <w:r w:rsidR="00807E70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5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г.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i/>
          <w:color w:val="FF0000"/>
          <w:kern w:val="0"/>
          <w:sz w:val="24"/>
          <w:lang w:eastAsia="ru-RU"/>
          <w14:ligatures w14:val="none"/>
        </w:rPr>
        <w:t xml:space="preserve"> </w:t>
      </w:r>
    </w:p>
    <w:p w14:paraId="273C9934" w14:textId="77777777" w:rsidR="00193EBB" w:rsidRPr="00193EBB" w:rsidRDefault="00193EBB" w:rsidP="00193EBB">
      <w:pPr>
        <w:spacing w:after="40" w:line="244" w:lineRule="auto"/>
        <w:ind w:left="1858" w:right="1765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i/>
          <w:color w:val="000000"/>
          <w:kern w:val="0"/>
          <w:sz w:val="24"/>
          <w:lang w:eastAsia="ru-RU"/>
          <w14:ligatures w14:val="none"/>
        </w:rPr>
        <w:t xml:space="preserve"> </w:t>
      </w:r>
      <w:r w:rsidRPr="00193EBB">
        <w:rPr>
          <w:rFonts w:ascii="Times New Roman" w:eastAsia="Times New Roman" w:hAnsi="Times New Roman" w:cs="Times New Roman"/>
          <w:i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  <w:t xml:space="preserve">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i/>
          <w:color w:val="000000"/>
          <w:kern w:val="0"/>
          <w:sz w:val="24"/>
          <w:lang w:eastAsia="ru-RU"/>
          <w14:ligatures w14:val="none"/>
        </w:rPr>
        <w:t xml:space="preserve"> </w:t>
      </w:r>
    </w:p>
    <w:p w14:paraId="5ACE3515" w14:textId="77777777" w:rsidR="00193EBB" w:rsidRPr="00193EBB" w:rsidRDefault="00193EBB" w:rsidP="00193EBB">
      <w:pPr>
        <w:tabs>
          <w:tab w:val="center" w:pos="1857"/>
          <w:tab w:val="center" w:pos="5313"/>
          <w:tab w:val="center" w:pos="8346"/>
        </w:tabs>
        <w:spacing w:after="0" w:line="26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Calibri" w:eastAsia="Calibri" w:hAnsi="Calibri" w:cs="Calibri"/>
          <w:color w:val="000000"/>
          <w:kern w:val="0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«Зачтено»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  <w:t>«__»_______202</w:t>
      </w:r>
      <w:r w:rsidR="00807E70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5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 xml:space="preserve"> г. </w:t>
      </w:r>
      <w:r w:rsidRPr="00193EBB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ab/>
      </w:r>
      <w:r w:rsidRPr="00193EBB">
        <w:rPr>
          <w:rFonts w:ascii="Times New Roman" w:eastAsia="Times New Roman" w:hAnsi="Times New Roman" w:cs="Times New Roman"/>
          <w:i/>
          <w:color w:val="FF0000"/>
          <w:kern w:val="0"/>
          <w:sz w:val="24"/>
          <w:lang w:eastAsia="ru-RU"/>
          <w14:ligatures w14:val="none"/>
        </w:rPr>
        <w:t xml:space="preserve"> </w:t>
      </w:r>
    </w:p>
    <w:p w14:paraId="33D754A0" w14:textId="77777777" w:rsidR="00193EBB" w:rsidRPr="00193EBB" w:rsidRDefault="00193EBB" w:rsidP="00193EBB">
      <w:pPr>
        <w:spacing w:after="0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193EBB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ru-RU"/>
          <w14:ligatures w14:val="none"/>
        </w:rPr>
        <w:t xml:space="preserve"> </w:t>
      </w:r>
    </w:p>
    <w:p w14:paraId="66D64A7A" w14:textId="77777777" w:rsidR="00193EBB" w:rsidRPr="00B27EB6" w:rsidRDefault="00193EBB" w:rsidP="00B27EB6">
      <w:pPr>
        <w:spacing w:after="14"/>
        <w:ind w:right="270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45F407AE" w14:textId="77777777" w:rsidR="00B27EB6" w:rsidRPr="00B27EB6" w:rsidRDefault="00B27EB6" w:rsidP="00B27EB6">
      <w:pPr>
        <w:spacing w:after="14"/>
        <w:ind w:right="270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3DD7847D" w14:textId="77777777" w:rsidR="00193EBB" w:rsidRPr="00193EBB" w:rsidRDefault="00193EBB" w:rsidP="00193EBB">
      <w:pPr>
        <w:spacing w:after="14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</w:pPr>
    </w:p>
    <w:p w14:paraId="100286EE" w14:textId="77777777" w:rsidR="00A0240F" w:rsidRDefault="00B27EB6" w:rsidP="0093728F">
      <w:pPr>
        <w:spacing w:after="14"/>
        <w:ind w:right="270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Москва 202</w:t>
      </w:r>
      <w:r w:rsidR="00824DD5">
        <w:rPr>
          <w:rFonts w:ascii="Times New Roman" w:eastAsia="Times New Roman" w:hAnsi="Times New Roman" w:cs="Times New Roman"/>
          <w:color w:val="000000"/>
          <w:kern w:val="0"/>
          <w:sz w:val="24"/>
          <w:lang w:eastAsia="ru-RU"/>
          <w14:ligatures w14:val="none"/>
        </w:rPr>
        <w:t>5</w:t>
      </w:r>
    </w:p>
    <w:p w14:paraId="4BFF11EE" w14:textId="0E953C14" w:rsidR="0093728F" w:rsidRP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val="en-US"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eastAsia="ru-RU"/>
          <w14:ligatures w14:val="none"/>
        </w:rPr>
        <w:lastRenderedPageBreak/>
        <w:t>Практическое задание</w:t>
      </w:r>
      <w:r w:rsidRPr="00F174E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val="en-US" w:eastAsia="ru-RU"/>
          <w14:ligatures w14:val="none"/>
        </w:rPr>
        <w:t>:</w:t>
      </w:r>
    </w:p>
    <w:p w14:paraId="7AA64C4E" w14:textId="33F4FCED" w:rsidR="00F174EC" w:rsidRP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Разработайте приложение, которое использует хеш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-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таблицу (пары «ключ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-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</w:t>
      </w:r>
    </w:p>
    <w:p w14:paraId="60E4BE8A" w14:textId="6CFDF958" w:rsidR="00F174EC" w:rsidRP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Приложение должно содержать класс с базовыми операциями: вставки, удаления, поиска по ключу, вывода. Включите в класс массив полезных данных и 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таблицу. Хеш функцию подберите самостоятельно, используя правила выбора функции.</w:t>
      </w:r>
    </w:p>
    <w:p w14:paraId="260CFDD9" w14:textId="4286B2F3" w:rsidR="00F174EC" w:rsidRP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Реализуйте расширение размера таблицы и рехеширование, когда это требуется, в соответствии с типом разрешения коллизий.</w:t>
      </w:r>
    </w:p>
    <w:p w14:paraId="6C38F534" w14:textId="7B1F1E22" w:rsidR="00F174EC" w:rsidRP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Предусмотрите автоматическое заполнение таблицы 5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-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7 записями.</w:t>
      </w:r>
    </w:p>
    <w:p w14:paraId="55D2C37D" w14:textId="03848725" w:rsidR="00F174EC" w:rsidRP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</w:t>
      </w:r>
    </w:p>
    <w:p w14:paraId="11A27252" w14:textId="77777777" w:rsid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Проведите полное тестирование программы (все базовые операции, изменение размера и рехеширование), тест примеры определите самостоятельно. Результаты тестирования включите в отчет по выполненной работе.</w:t>
      </w:r>
    </w:p>
    <w:p w14:paraId="43B2C243" w14:textId="77777777" w:rsid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</w:p>
    <w:p w14:paraId="0F196AE6" w14:textId="74E854D0" w:rsidR="00F174EC" w:rsidRDefault="00F174EC" w:rsidP="00F17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eastAsia="ru-RU"/>
          <w14:ligatures w14:val="none"/>
        </w:rPr>
        <w:t>Решение</w:t>
      </w:r>
      <w:r w:rsidRPr="00F174E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val="en-US" w:eastAsia="ru-RU"/>
          <w14:ligatures w14:val="none"/>
        </w:rPr>
        <w:t>:</w:t>
      </w:r>
    </w:p>
    <w:p w14:paraId="1278E93C" w14:textId="77777777" w:rsidR="00F174EC" w:rsidRPr="00F174EC" w:rsidRDefault="00F174EC" w:rsidP="00F174EC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Модель данных и обозначения</w:t>
      </w:r>
    </w:p>
    <w:p w14:paraId="3A635AAB" w14:textId="7375098B" w:rsidR="00F174EC" w:rsidRP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Пусть U — универсум ключей (пятизначные целые числа K </w:t>
      </w:r>
      <w:r w:rsidRPr="00F174EC">
        <w:rPr>
          <w:rFonts w:ascii="Cambria Math" w:eastAsia="Times New Roman" w:hAnsi="Cambria Math" w:cs="Cambria Math"/>
          <w:kern w:val="0"/>
          <w:sz w:val="24"/>
          <w:szCs w:val="21"/>
          <w:lang w:eastAsia="ru-RU"/>
          <w14:ligatures w14:val="none"/>
        </w:rPr>
        <w:t>∈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[10 000; 99 999]).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Хранимое множество записей: S = { (K, FIO, 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Addr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) }.</w:t>
      </w:r>
    </w:p>
    <w:p w14:paraId="1E627C1A" w14:textId="7D3B9BC6" w:rsidR="00F174EC" w:rsidRP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Хеш-таблица представлена массивом корзин T длины m (число ячеек/слотов).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Каждая корзина T[i] — связный список записей, чьи ключи дали одинаковый 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(цепное хеширование). В итоге структура — «массив списков».</w:t>
      </w:r>
    </w:p>
    <w:p w14:paraId="04E74322" w14:textId="77777777" w:rsidR="00F174EC" w:rsidRPr="00F174EC" w:rsidRDefault="00F174EC" w:rsidP="00F174EC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Хеш-функция</w:t>
      </w:r>
    </w:p>
    <w:p w14:paraId="7A0F58AF" w14:textId="1F6F1E39" w:rsidR="00F174EC" w:rsidRP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Хеш-функция определяется как: h(K) = K 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mod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m,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где K — ключ, m — размер таблицы.</w:t>
      </w:r>
    </w:p>
    <w:p w14:paraId="39CA2890" w14:textId="77777777" w:rsidR="00F174EC" w:rsidRPr="00F174EC" w:rsidRDefault="00F174EC" w:rsidP="00F174EC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Разрешение коллизий</w:t>
      </w:r>
    </w:p>
    <w:p w14:paraId="1B82EF43" w14:textId="77777777" w:rsid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Коллизии разрешаются методом цепочек: все элементы с одинаковым значением 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хеша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записываются в список в соответствующей корзине.</w:t>
      </w:r>
    </w:p>
    <w:p w14:paraId="76F8ECE2" w14:textId="77777777" w:rsid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</w:p>
    <w:p w14:paraId="2FAD19E2" w14:textId="77777777" w:rsid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</w:p>
    <w:p w14:paraId="49300810" w14:textId="77777777" w:rsid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</w:p>
    <w:p w14:paraId="1754A718" w14:textId="77777777" w:rsidR="00F174EC" w:rsidRPr="00F174EC" w:rsidRDefault="00F174EC" w:rsidP="00F174EC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</w:p>
    <w:p w14:paraId="682D8E8D" w14:textId="2544B966" w:rsidR="00F174EC" w:rsidRPr="00F174EC" w:rsidRDefault="00F174EC" w:rsidP="00F174EC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lastRenderedPageBreak/>
        <w:t>Базовые операции</w:t>
      </w:r>
    </w:p>
    <w:p w14:paraId="36C2AFB5" w14:textId="7185F0D8" w:rsidR="00F174EC" w:rsidRPr="00F174EC" w:rsidRDefault="00F174EC" w:rsidP="00322602">
      <w:pPr>
        <w:pStyle w:val="af5"/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Поиск (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Find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): вычисляется индекс i = h(K), далее в списке T[i] ищется запись с ключом K.</w:t>
      </w:r>
    </w:p>
    <w:p w14:paraId="65DB8F97" w14:textId="77777777" w:rsidR="00F174EC" w:rsidRPr="00F174EC" w:rsidRDefault="00F174EC" w:rsidP="00F174EC">
      <w:pPr>
        <w:pStyle w:val="af5"/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Вставка (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Insert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): вычисляется индекс i = h(K), проверяется отсутствие дубликата в списке T[i], затем запись добавляется в конец списка.</w:t>
      </w:r>
    </w:p>
    <w:p w14:paraId="7E6AB3D7" w14:textId="53BBD083" w:rsidR="00F174EC" w:rsidRPr="00322602" w:rsidRDefault="00F174EC" w:rsidP="00322602">
      <w:pPr>
        <w:pStyle w:val="af5"/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Удаление (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Remove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): вычисляется индекс i = h(K), из списка T[i] удаляется запись с ключом K (если найдена).</w:t>
      </w:r>
    </w:p>
    <w:p w14:paraId="0C70D5DD" w14:textId="77777777" w:rsidR="00322602" w:rsidRPr="00322602" w:rsidRDefault="00F174EC" w:rsidP="0032260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Коэффициент загрузки и рехеширование</w:t>
      </w:r>
    </w:p>
    <w:p w14:paraId="66B54944" w14:textId="1ED151EF" w:rsidR="00F174EC" w:rsidRPr="00F174EC" w:rsidRDefault="00F174EC" w:rsidP="0032260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Коэффициент загрузки таблицы вычисляется по формуле: α = n / m,</w:t>
      </w:r>
      <w:r w:rsidR="00322602" w:rsidRPr="00322602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где n — число элементов, m — размер таблицы.</w:t>
      </w:r>
      <w:r w:rsidR="00322602" w:rsidRPr="00322602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 </w:t>
      </w: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Если α ≥ 0.75, выполняется рехеширование: создаётся новый массив корзин удвоенного размера, и все элементы перезаписываются в новые корзины с пересчётом </w:t>
      </w:r>
      <w:proofErr w:type="spellStart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хеша</w:t>
      </w:r>
      <w:proofErr w:type="spellEnd"/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.</w:t>
      </w:r>
    </w:p>
    <w:p w14:paraId="531A57EE" w14:textId="7EFFDE50" w:rsidR="00F174EC" w:rsidRPr="00F174EC" w:rsidRDefault="00F174EC" w:rsidP="0032260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Сложность операций</w:t>
      </w:r>
    </w:p>
    <w:p w14:paraId="34AC2DE9" w14:textId="77777777" w:rsidR="00F174EC" w:rsidRPr="00F174EC" w:rsidRDefault="00F174EC" w:rsidP="0032260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В среднем: поиск, вставка и удаление выполняются за O(1).</w:t>
      </w:r>
    </w:p>
    <w:p w14:paraId="4C6A256D" w14:textId="77777777" w:rsidR="00F174EC" w:rsidRPr="00F174EC" w:rsidRDefault="00F174EC" w:rsidP="0032260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В худшем случае (все элементы в одной корзине): за O(n).</w:t>
      </w:r>
    </w:p>
    <w:p w14:paraId="2711E419" w14:textId="3AF939A1" w:rsidR="00F174EC" w:rsidRDefault="00F174EC" w:rsidP="00322602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</w:pPr>
      <w:r w:rsidRPr="00F174EC"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Рехеширование выполняется за O(n), но редко, поэтому амортизированная сложность операций остаётся O(1).</w:t>
      </w:r>
    </w:p>
    <w:p w14:paraId="460F0B9F" w14:textId="77777777" w:rsidR="0027583A" w:rsidRDefault="00322602" w:rsidP="00F41440">
      <w:pPr>
        <w:pStyle w:val="af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>Реализация</w:t>
      </w:r>
      <w:r w:rsidR="009770A9"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  <w:t>:</w:t>
      </w:r>
    </w:p>
    <w:p w14:paraId="01871B89" w14:textId="722E793C" w:rsidR="0027583A" w:rsidRDefault="00322602" w:rsidP="002758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83A">
        <w:rPr>
          <w:rFonts w:ascii="Times New Roman" w:hAnsi="Times New Roman" w:cs="Times New Roman"/>
          <w:sz w:val="24"/>
          <w:szCs w:val="24"/>
        </w:rPr>
        <w:t xml:space="preserve">Программа реализована на C++ и состоит из класса </w:t>
      </w:r>
      <w:r w:rsidRPr="0027583A">
        <w:rPr>
          <w:rStyle w:val="s1"/>
          <w:rFonts w:ascii="Times New Roman" w:hAnsi="Times New Roman" w:cs="Times New Roman"/>
          <w:sz w:val="24"/>
          <w:szCs w:val="24"/>
        </w:rPr>
        <w:t>Reader</w:t>
      </w:r>
      <w:r w:rsidRPr="0027583A">
        <w:rPr>
          <w:rFonts w:ascii="Times New Roman" w:hAnsi="Times New Roman" w:cs="Times New Roman"/>
          <w:sz w:val="24"/>
          <w:szCs w:val="24"/>
        </w:rPr>
        <w:t xml:space="preserve"> для хранения данных и класса </w:t>
      </w:r>
      <w:proofErr w:type="spellStart"/>
      <w:r w:rsidRPr="0027583A">
        <w:rPr>
          <w:rStyle w:val="s1"/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7583A">
        <w:rPr>
          <w:rFonts w:ascii="Times New Roman" w:hAnsi="Times New Roman" w:cs="Times New Roman"/>
          <w:sz w:val="24"/>
          <w:szCs w:val="24"/>
        </w:rPr>
        <w:t xml:space="preserve"> для организации хеш-таблицы с операциями вставки, удаления, поиска и вывода. В </w:t>
      </w:r>
      <w:r w:rsidRPr="0027583A">
        <w:rPr>
          <w:rStyle w:val="s2"/>
          <w:rFonts w:ascii="Times New Roman" w:eastAsiaTheme="majorEastAsia" w:hAnsi="Times New Roman" w:cs="Times New Roman"/>
          <w:sz w:val="24"/>
          <w:szCs w:val="24"/>
        </w:rPr>
        <w:t>main.cpp</w:t>
      </w:r>
      <w:r w:rsidRPr="0027583A">
        <w:rPr>
          <w:rFonts w:ascii="Times New Roman" w:hAnsi="Times New Roman" w:cs="Times New Roman"/>
          <w:sz w:val="24"/>
          <w:szCs w:val="24"/>
        </w:rPr>
        <w:t xml:space="preserve"> добавлен простой текстовый интерфейс для работы пользователя</w:t>
      </w:r>
      <w:r w:rsidRPr="0027583A">
        <w:rPr>
          <w:rFonts w:ascii="Times New Roman" w:hAnsi="Times New Roman" w:cs="Times New Roman"/>
          <w:sz w:val="28"/>
          <w:szCs w:val="28"/>
        </w:rPr>
        <w:t>.</w:t>
      </w:r>
    </w:p>
    <w:p w14:paraId="5ABA30EC" w14:textId="0112AD88" w:rsidR="0027583A" w:rsidRPr="0027583A" w:rsidRDefault="0027583A" w:rsidP="0027583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7583A">
        <w:rPr>
          <w:rFonts w:ascii="Times New Roman" w:hAnsi="Times New Roman" w:cs="Times New Roman"/>
          <w:sz w:val="24"/>
          <w:szCs w:val="24"/>
        </w:rPr>
        <w:t>Листинг</w:t>
      </w:r>
      <w:r w:rsidRPr="0027583A">
        <w:rPr>
          <w:rFonts w:ascii="Times New Roman" w:hAnsi="Times New Roman" w:cs="Times New Roman"/>
          <w:sz w:val="24"/>
          <w:szCs w:val="24"/>
          <w:lang w:val="en-US"/>
        </w:rPr>
        <w:t xml:space="preserve"> 1.1 – </w:t>
      </w:r>
      <w:r w:rsidRPr="0027583A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27583A">
        <w:rPr>
          <w:rFonts w:ascii="Times New Roman" w:hAnsi="Times New Roman" w:cs="Times New Roman"/>
          <w:sz w:val="24"/>
          <w:szCs w:val="24"/>
          <w:lang w:val="en-US"/>
        </w:rPr>
        <w:t>Reader.h</w:t>
      </w:r>
      <w:proofErr w:type="spellEnd"/>
    </w:p>
    <w:p w14:paraId="33F028A1" w14:textId="3C4F395C" w:rsidR="0027583A" w:rsidRPr="0027583A" w:rsidRDefault="0027583A" w:rsidP="0027583A">
      <w:pPr>
        <w:pStyle w:val="afff"/>
        <w:rPr>
          <w:lang w:val="en-US"/>
        </w:rPr>
      </w:pPr>
      <w:r w:rsidRPr="0027583A">
        <w:rPr>
          <w:lang w:val="en-US"/>
        </w:rPr>
        <w:t>#ifndef READER_H</w:t>
      </w:r>
      <w:r w:rsidRPr="0027583A">
        <w:rPr>
          <w:lang w:val="en-US"/>
        </w:rPr>
        <w:br/>
        <w:t>#define READER_H</w:t>
      </w:r>
      <w:r w:rsidRPr="0027583A">
        <w:rPr>
          <w:lang w:val="en-US"/>
        </w:rPr>
        <w:br/>
        <w:t>#include &lt;string&gt;</w:t>
      </w:r>
      <w:r w:rsidRPr="0027583A">
        <w:rPr>
          <w:lang w:val="en-US"/>
        </w:rPr>
        <w:br/>
        <w:t>using namespace std;</w:t>
      </w:r>
      <w:r w:rsidRPr="0027583A">
        <w:rPr>
          <w:lang w:val="en-US"/>
        </w:rPr>
        <w:br/>
      </w:r>
      <w:r w:rsidRPr="0027583A">
        <w:rPr>
          <w:lang w:val="en-US"/>
        </w:rPr>
        <w:br/>
      </w:r>
      <w:r w:rsidRPr="0027583A">
        <w:rPr>
          <w:lang w:val="en-US"/>
        </w:rPr>
        <w:br/>
        <w:t>class Reader {</w:t>
      </w:r>
      <w:r w:rsidRPr="0027583A">
        <w:rPr>
          <w:lang w:val="en-US"/>
        </w:rPr>
        <w:br/>
        <w:t xml:space="preserve">    int </w:t>
      </w:r>
      <w:proofErr w:type="spellStart"/>
      <w:r w:rsidRPr="0027583A">
        <w:rPr>
          <w:lang w:val="en-US"/>
        </w:rPr>
        <w:t>ticketNumber</w:t>
      </w:r>
      <w:proofErr w:type="spellEnd"/>
      <w:r w:rsidRPr="0027583A">
        <w:rPr>
          <w:lang w:val="en-US"/>
        </w:rPr>
        <w:t>;</w:t>
      </w:r>
      <w:r w:rsidRPr="0027583A">
        <w:rPr>
          <w:lang w:val="en-US"/>
        </w:rPr>
        <w:br/>
        <w:t xml:space="preserve">    string </w:t>
      </w:r>
      <w:proofErr w:type="spellStart"/>
      <w:r w:rsidRPr="0027583A">
        <w:rPr>
          <w:lang w:val="en-US"/>
        </w:rPr>
        <w:t>fio</w:t>
      </w:r>
      <w:proofErr w:type="spellEnd"/>
      <w:r w:rsidRPr="0027583A">
        <w:rPr>
          <w:lang w:val="en-US"/>
        </w:rPr>
        <w:t>;</w:t>
      </w:r>
      <w:r w:rsidRPr="0027583A">
        <w:rPr>
          <w:lang w:val="en-US"/>
        </w:rPr>
        <w:br/>
        <w:t xml:space="preserve">    string address;</w:t>
      </w:r>
      <w:r w:rsidRPr="0027583A">
        <w:rPr>
          <w:lang w:val="en-US"/>
        </w:rPr>
        <w:br/>
      </w:r>
      <w:r w:rsidRPr="0027583A">
        <w:rPr>
          <w:lang w:val="en-US"/>
        </w:rPr>
        <w:br/>
        <w:t>public:</w:t>
      </w:r>
      <w:r w:rsidRPr="0027583A">
        <w:rPr>
          <w:lang w:val="en-US"/>
        </w:rPr>
        <w:br/>
        <w:t xml:space="preserve">    Reader();</w:t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    Reader(int ticket, string &amp;f, string &amp;a);</w:t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    int </w:t>
      </w:r>
      <w:proofErr w:type="spellStart"/>
      <w:r w:rsidRPr="0027583A">
        <w:rPr>
          <w:lang w:val="en-US"/>
        </w:rPr>
        <w:t>getTicketNumber</w:t>
      </w:r>
      <w:proofErr w:type="spellEnd"/>
      <w:r w:rsidRPr="0027583A">
        <w:rPr>
          <w:lang w:val="en-US"/>
        </w:rPr>
        <w:t>() const;</w:t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    void </w:t>
      </w:r>
      <w:proofErr w:type="spellStart"/>
      <w:r w:rsidRPr="0027583A">
        <w:rPr>
          <w:lang w:val="en-US"/>
        </w:rPr>
        <w:t>setTicketNumber</w:t>
      </w:r>
      <w:proofErr w:type="spellEnd"/>
      <w:r w:rsidRPr="0027583A">
        <w:rPr>
          <w:lang w:val="en-US"/>
        </w:rPr>
        <w:t xml:space="preserve">(int </w:t>
      </w:r>
      <w:proofErr w:type="spellStart"/>
      <w:r w:rsidRPr="0027583A">
        <w:rPr>
          <w:lang w:val="en-US"/>
        </w:rPr>
        <w:t>ticketNumber</w:t>
      </w:r>
      <w:proofErr w:type="spellEnd"/>
      <w:r w:rsidRPr="0027583A">
        <w:rPr>
          <w:lang w:val="en-US"/>
        </w:rPr>
        <w:t>);</w:t>
      </w:r>
    </w:p>
    <w:p w14:paraId="53DEB5E5" w14:textId="145B5F6E" w:rsidR="0027583A" w:rsidRPr="0027583A" w:rsidRDefault="0027583A" w:rsidP="0027583A">
      <w:pPr>
        <w:pStyle w:val="p1"/>
        <w:ind w:firstLine="708"/>
        <w:rPr>
          <w:lang w:val="en-US"/>
        </w:rPr>
      </w:pPr>
      <w:r>
        <w:lastRenderedPageBreak/>
        <w:t>Продолжение</w:t>
      </w:r>
      <w:r w:rsidRPr="0027583A">
        <w:rPr>
          <w:lang w:val="en-US"/>
        </w:rPr>
        <w:t xml:space="preserve"> </w:t>
      </w:r>
      <w:r>
        <w:t>листинга</w:t>
      </w:r>
      <w:r w:rsidRPr="0027583A">
        <w:rPr>
          <w:lang w:val="en-US"/>
        </w:rPr>
        <w:t xml:space="preserve"> 1</w:t>
      </w:r>
      <w:r>
        <w:rPr>
          <w:lang w:val="en-US"/>
        </w:rPr>
        <w:t>.1</w:t>
      </w:r>
    </w:p>
    <w:p w14:paraId="162B254C" w14:textId="54C98414" w:rsidR="00F41440" w:rsidRPr="0027583A" w:rsidRDefault="0027583A" w:rsidP="0027583A">
      <w:pPr>
        <w:pStyle w:val="afff"/>
        <w:rPr>
          <w:lang w:val="en-US"/>
        </w:rPr>
      </w:pPr>
      <w:r w:rsidRPr="0027583A">
        <w:rPr>
          <w:lang w:val="en-US"/>
        </w:rPr>
        <w:t xml:space="preserve">  string </w:t>
      </w:r>
      <w:proofErr w:type="spellStart"/>
      <w:r w:rsidRPr="0027583A">
        <w:rPr>
          <w:lang w:val="en-US"/>
        </w:rPr>
        <w:t>getFio</w:t>
      </w:r>
      <w:proofErr w:type="spellEnd"/>
      <w:r w:rsidRPr="0027583A">
        <w:rPr>
          <w:lang w:val="en-US"/>
        </w:rPr>
        <w:t>();</w:t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    void </w:t>
      </w:r>
      <w:proofErr w:type="spellStart"/>
      <w:r w:rsidRPr="0027583A">
        <w:rPr>
          <w:lang w:val="en-US"/>
        </w:rPr>
        <w:t>setFio</w:t>
      </w:r>
      <w:proofErr w:type="spellEnd"/>
      <w:r w:rsidRPr="0027583A">
        <w:rPr>
          <w:lang w:val="en-US"/>
        </w:rPr>
        <w:t xml:space="preserve">(string </w:t>
      </w:r>
      <w:proofErr w:type="spellStart"/>
      <w:r w:rsidRPr="0027583A">
        <w:rPr>
          <w:lang w:val="en-US"/>
        </w:rPr>
        <w:t>fio</w:t>
      </w:r>
      <w:proofErr w:type="spellEnd"/>
      <w:r w:rsidRPr="0027583A">
        <w:rPr>
          <w:lang w:val="en-US"/>
        </w:rPr>
        <w:t>);</w:t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    string </w:t>
      </w:r>
      <w:proofErr w:type="spellStart"/>
      <w:r w:rsidRPr="0027583A">
        <w:rPr>
          <w:lang w:val="en-US"/>
        </w:rPr>
        <w:t>getAddress</w:t>
      </w:r>
      <w:proofErr w:type="spellEnd"/>
      <w:r w:rsidRPr="0027583A">
        <w:rPr>
          <w:lang w:val="en-US"/>
        </w:rPr>
        <w:t>();</w:t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    void </w:t>
      </w:r>
      <w:proofErr w:type="spellStart"/>
      <w:r w:rsidRPr="0027583A">
        <w:rPr>
          <w:lang w:val="en-US"/>
        </w:rPr>
        <w:t>setAdress</w:t>
      </w:r>
      <w:proofErr w:type="spellEnd"/>
      <w:r w:rsidRPr="0027583A">
        <w:rPr>
          <w:lang w:val="en-US"/>
        </w:rPr>
        <w:t xml:space="preserve">(string </w:t>
      </w:r>
      <w:proofErr w:type="spellStart"/>
      <w:r w:rsidRPr="0027583A">
        <w:rPr>
          <w:lang w:val="en-US"/>
        </w:rPr>
        <w:t>adress</w:t>
      </w:r>
      <w:proofErr w:type="spellEnd"/>
      <w:r w:rsidRPr="0027583A">
        <w:rPr>
          <w:lang w:val="en-US"/>
        </w:rPr>
        <w:t>);</w:t>
      </w:r>
      <w:r w:rsidRPr="0027583A">
        <w:rPr>
          <w:lang w:val="en-US"/>
        </w:rPr>
        <w:br/>
        <w:t>};</w:t>
      </w:r>
      <w:r w:rsidRPr="0027583A">
        <w:rPr>
          <w:lang w:val="en-US"/>
        </w:rPr>
        <w:br/>
      </w:r>
      <w:r w:rsidRPr="0027583A">
        <w:rPr>
          <w:lang w:val="en-US"/>
        </w:rPr>
        <w:br/>
      </w:r>
      <w:r w:rsidRPr="0027583A">
        <w:rPr>
          <w:lang w:val="en-US"/>
        </w:rPr>
        <w:br/>
        <w:t xml:space="preserve">#endif </w:t>
      </w:r>
      <w:r w:rsidRPr="0027583A">
        <w:rPr>
          <w:i/>
          <w:iCs/>
          <w:lang w:val="en-US"/>
        </w:rPr>
        <w:t>//READER_H</w:t>
      </w:r>
    </w:p>
    <w:p w14:paraId="4E1289F1" w14:textId="7166520B" w:rsidR="00F41440" w:rsidRDefault="00F41440" w:rsidP="0027583A">
      <w:pPr>
        <w:jc w:val="center"/>
        <w:rPr>
          <w:lang w:val="en-US"/>
        </w:rPr>
      </w:pPr>
    </w:p>
    <w:p w14:paraId="5CB739EA" w14:textId="2D9D1CA4" w:rsidR="0027583A" w:rsidRPr="0054624A" w:rsidRDefault="0027583A" w:rsidP="00F41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Pr="0054624A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54624A">
        <w:rPr>
          <w:rFonts w:ascii="Times New Roman" w:hAnsi="Times New Roman" w:cs="Times New Roman"/>
          <w:sz w:val="24"/>
          <w:szCs w:val="24"/>
          <w:lang w:val="en-US"/>
        </w:rPr>
        <w:t xml:space="preserve">1.2 – </w:t>
      </w:r>
      <w:r w:rsidRPr="0054624A">
        <w:rPr>
          <w:rFonts w:ascii="Times New Roman" w:hAnsi="Times New Roman" w:cs="Times New Roman"/>
          <w:sz w:val="24"/>
          <w:szCs w:val="24"/>
        </w:rPr>
        <w:t xml:space="preserve">файл </w:t>
      </w:r>
      <w:r w:rsidR="0054624A" w:rsidRPr="0054624A">
        <w:rPr>
          <w:rFonts w:ascii="Times New Roman" w:hAnsi="Times New Roman" w:cs="Times New Roman"/>
          <w:sz w:val="24"/>
          <w:szCs w:val="24"/>
          <w:lang w:val="en-US"/>
        </w:rPr>
        <w:t>Reader.cpp</w:t>
      </w:r>
    </w:p>
    <w:p w14:paraId="1F5C9C76" w14:textId="1C078DEF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"</w:t>
      </w:r>
      <w:proofErr w:type="spellStart"/>
      <w:r w:rsidRPr="0054624A">
        <w:rPr>
          <w:lang w:val="en-US"/>
        </w:rPr>
        <w:t>Reader.h</w:t>
      </w:r>
      <w:proofErr w:type="spellEnd"/>
      <w:r w:rsidRPr="0054624A">
        <w:rPr>
          <w:lang w:val="en-US"/>
        </w:rPr>
        <w:t>"</w:t>
      </w:r>
      <w:r w:rsidRPr="0054624A">
        <w:rPr>
          <w:lang w:val="en-US"/>
        </w:rPr>
        <w:br/>
      </w:r>
      <w:r w:rsidRPr="0054624A">
        <w:rPr>
          <w:lang w:val="en-US"/>
        </w:rPr>
        <w:br/>
        <w:t>Reader::Reader(){}</w:t>
      </w:r>
      <w:r w:rsidRPr="0054624A">
        <w:rPr>
          <w:lang w:val="en-US"/>
        </w:rPr>
        <w:br/>
      </w:r>
      <w:r w:rsidRPr="0054624A">
        <w:rPr>
          <w:lang w:val="en-US"/>
        </w:rPr>
        <w:br/>
        <w:t xml:space="preserve">Reader::Reader(int ticket, string &amp;f, string &amp;a) : </w:t>
      </w:r>
      <w:proofErr w:type="spellStart"/>
      <w:r w:rsidRPr="0054624A">
        <w:rPr>
          <w:lang w:val="en-US"/>
        </w:rPr>
        <w:t>ticketNumber</w:t>
      </w:r>
      <w:proofErr w:type="spellEnd"/>
      <w:r w:rsidRPr="0054624A">
        <w:rPr>
          <w:lang w:val="en-US"/>
        </w:rPr>
        <w:t xml:space="preserve">(ticket), 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>(f), address(a) {}</w:t>
      </w:r>
      <w:r w:rsidRPr="0054624A">
        <w:rPr>
          <w:lang w:val="en-US"/>
        </w:rPr>
        <w:br/>
      </w:r>
      <w:r w:rsidRPr="0054624A">
        <w:rPr>
          <w:lang w:val="en-US"/>
        </w:rPr>
        <w:br/>
        <w:t>int Reader::</w:t>
      </w:r>
      <w:proofErr w:type="spellStart"/>
      <w:r w:rsidRPr="0054624A">
        <w:rPr>
          <w:lang w:val="en-US"/>
        </w:rPr>
        <w:t>getTicketNumber</w:t>
      </w:r>
      <w:proofErr w:type="spellEnd"/>
      <w:r w:rsidRPr="0054624A">
        <w:rPr>
          <w:lang w:val="en-US"/>
        </w:rPr>
        <w:t>() const {</w:t>
      </w:r>
      <w:r w:rsidRPr="0054624A">
        <w:rPr>
          <w:lang w:val="en-US"/>
        </w:rPr>
        <w:br/>
        <w:t xml:space="preserve">    return </w:t>
      </w:r>
      <w:proofErr w:type="spellStart"/>
      <w:r w:rsidRPr="0054624A">
        <w:rPr>
          <w:lang w:val="en-US"/>
        </w:rPr>
        <w:t>ticketNumber</w:t>
      </w:r>
      <w:proofErr w:type="spellEnd"/>
      <w:r w:rsidRPr="0054624A">
        <w:rPr>
          <w:lang w:val="en-US"/>
        </w:rPr>
        <w:t>;</w:t>
      </w:r>
      <w:r w:rsidRPr="0054624A">
        <w:rPr>
          <w:lang w:val="en-US"/>
        </w:rPr>
        <w:br/>
        <w:t>}</w:t>
      </w:r>
      <w:r w:rsidRPr="0054624A">
        <w:rPr>
          <w:lang w:val="en-US"/>
        </w:rPr>
        <w:br/>
      </w:r>
      <w:r w:rsidRPr="0054624A">
        <w:rPr>
          <w:lang w:val="en-US"/>
        </w:rPr>
        <w:br/>
        <w:t>void Reader::</w:t>
      </w:r>
      <w:proofErr w:type="spellStart"/>
      <w:r w:rsidRPr="0054624A">
        <w:rPr>
          <w:lang w:val="en-US"/>
        </w:rPr>
        <w:t>setTicketNumber</w:t>
      </w:r>
      <w:proofErr w:type="spellEnd"/>
      <w:r w:rsidRPr="0054624A">
        <w:rPr>
          <w:lang w:val="en-US"/>
        </w:rPr>
        <w:t xml:space="preserve">(int </w:t>
      </w:r>
      <w:proofErr w:type="spellStart"/>
      <w:r w:rsidRPr="0054624A">
        <w:rPr>
          <w:lang w:val="en-US"/>
        </w:rPr>
        <w:t>ticketNumber</w:t>
      </w:r>
      <w:proofErr w:type="spellEnd"/>
      <w:r w:rsidRPr="0054624A">
        <w:rPr>
          <w:lang w:val="en-US"/>
        </w:rPr>
        <w:t>) {</w:t>
      </w:r>
      <w:r w:rsidRPr="0054624A">
        <w:rPr>
          <w:lang w:val="en-US"/>
        </w:rPr>
        <w:br/>
        <w:t xml:space="preserve">    this-&gt;</w:t>
      </w:r>
      <w:proofErr w:type="spellStart"/>
      <w:r w:rsidRPr="0054624A">
        <w:rPr>
          <w:lang w:val="en-US"/>
        </w:rPr>
        <w:t>ticketNumber</w:t>
      </w:r>
      <w:proofErr w:type="spellEnd"/>
      <w:r w:rsidRPr="0054624A">
        <w:rPr>
          <w:lang w:val="en-US"/>
        </w:rPr>
        <w:t xml:space="preserve"> = </w:t>
      </w:r>
      <w:proofErr w:type="spellStart"/>
      <w:r w:rsidRPr="0054624A">
        <w:rPr>
          <w:lang w:val="en-US"/>
        </w:rPr>
        <w:t>ticketNumber</w:t>
      </w:r>
      <w:proofErr w:type="spellEnd"/>
      <w:r w:rsidRPr="0054624A">
        <w:rPr>
          <w:lang w:val="en-US"/>
        </w:rPr>
        <w:t>;</w:t>
      </w:r>
      <w:r w:rsidRPr="0054624A">
        <w:rPr>
          <w:lang w:val="en-US"/>
        </w:rPr>
        <w:br/>
        <w:t>}</w:t>
      </w:r>
      <w:r w:rsidRPr="0054624A">
        <w:rPr>
          <w:lang w:val="en-US"/>
        </w:rPr>
        <w:br/>
      </w:r>
      <w:r w:rsidRPr="0054624A">
        <w:rPr>
          <w:lang w:val="en-US"/>
        </w:rPr>
        <w:br/>
        <w:t>string Reader::</w:t>
      </w:r>
      <w:proofErr w:type="spellStart"/>
      <w:r w:rsidRPr="0054624A">
        <w:rPr>
          <w:lang w:val="en-US"/>
        </w:rPr>
        <w:t>getFio</w:t>
      </w:r>
      <w:proofErr w:type="spellEnd"/>
      <w:r w:rsidRPr="0054624A">
        <w:rPr>
          <w:lang w:val="en-US"/>
        </w:rPr>
        <w:t>() {</w:t>
      </w:r>
      <w:r w:rsidRPr="0054624A">
        <w:rPr>
          <w:lang w:val="en-US"/>
        </w:rPr>
        <w:br/>
        <w:t xml:space="preserve">    return 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>;</w:t>
      </w:r>
      <w:r w:rsidRPr="0054624A">
        <w:rPr>
          <w:lang w:val="en-US"/>
        </w:rPr>
        <w:br/>
        <w:t>}</w:t>
      </w:r>
      <w:r w:rsidRPr="0054624A">
        <w:rPr>
          <w:lang w:val="en-US"/>
        </w:rPr>
        <w:br/>
      </w:r>
      <w:r w:rsidRPr="0054624A">
        <w:rPr>
          <w:lang w:val="en-US"/>
        </w:rPr>
        <w:br/>
        <w:t>void Reader::</w:t>
      </w:r>
      <w:proofErr w:type="spellStart"/>
      <w:r w:rsidRPr="0054624A">
        <w:rPr>
          <w:lang w:val="en-US"/>
        </w:rPr>
        <w:t>setFio</w:t>
      </w:r>
      <w:proofErr w:type="spellEnd"/>
      <w:r w:rsidRPr="0054624A">
        <w:rPr>
          <w:lang w:val="en-US"/>
        </w:rPr>
        <w:t xml:space="preserve">(string 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>) {</w:t>
      </w:r>
      <w:r w:rsidRPr="0054624A">
        <w:rPr>
          <w:lang w:val="en-US"/>
        </w:rPr>
        <w:br/>
        <w:t xml:space="preserve">    this-&gt;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 xml:space="preserve"> = 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>;</w:t>
      </w:r>
      <w:r w:rsidRPr="0054624A">
        <w:rPr>
          <w:lang w:val="en-US"/>
        </w:rPr>
        <w:br/>
        <w:t>}</w:t>
      </w:r>
      <w:r w:rsidRPr="0054624A">
        <w:rPr>
          <w:lang w:val="en-US"/>
        </w:rPr>
        <w:br/>
      </w:r>
      <w:r w:rsidRPr="0054624A">
        <w:rPr>
          <w:lang w:val="en-US"/>
        </w:rPr>
        <w:br/>
        <w:t>string Reader::</w:t>
      </w:r>
      <w:proofErr w:type="spellStart"/>
      <w:r w:rsidRPr="0054624A">
        <w:rPr>
          <w:lang w:val="en-US"/>
        </w:rPr>
        <w:t>getAddress</w:t>
      </w:r>
      <w:proofErr w:type="spellEnd"/>
      <w:r w:rsidRPr="0054624A">
        <w:rPr>
          <w:lang w:val="en-US"/>
        </w:rPr>
        <w:t>() {</w:t>
      </w:r>
      <w:r w:rsidRPr="0054624A">
        <w:rPr>
          <w:lang w:val="en-US"/>
        </w:rPr>
        <w:br/>
        <w:t xml:space="preserve">    return address;</w:t>
      </w:r>
      <w:r w:rsidRPr="0054624A">
        <w:rPr>
          <w:lang w:val="en-US"/>
        </w:rPr>
        <w:br/>
        <w:t>}</w:t>
      </w:r>
      <w:r w:rsidRPr="0054624A">
        <w:rPr>
          <w:lang w:val="en-US"/>
        </w:rPr>
        <w:br/>
      </w:r>
      <w:r w:rsidRPr="0054624A">
        <w:rPr>
          <w:lang w:val="en-US"/>
        </w:rPr>
        <w:br/>
        <w:t>void Reader::</w:t>
      </w:r>
      <w:proofErr w:type="spellStart"/>
      <w:r w:rsidRPr="0054624A">
        <w:rPr>
          <w:lang w:val="en-US"/>
        </w:rPr>
        <w:t>setAdress</w:t>
      </w:r>
      <w:proofErr w:type="spellEnd"/>
      <w:r w:rsidRPr="0054624A">
        <w:rPr>
          <w:lang w:val="en-US"/>
        </w:rPr>
        <w:t>(string address) {</w:t>
      </w:r>
      <w:r w:rsidRPr="0054624A">
        <w:rPr>
          <w:lang w:val="en-US"/>
        </w:rPr>
        <w:br/>
        <w:t xml:space="preserve">    this-&gt;address = address;</w:t>
      </w:r>
      <w:r w:rsidRPr="0054624A">
        <w:rPr>
          <w:lang w:val="en-US"/>
        </w:rPr>
        <w:br/>
        <w:t>}</w:t>
      </w:r>
    </w:p>
    <w:p w14:paraId="34249AFF" w14:textId="77777777" w:rsidR="0054624A" w:rsidRDefault="0054624A" w:rsidP="00F41440">
      <w:pPr>
        <w:rPr>
          <w:lang w:val="en-US"/>
        </w:rPr>
      </w:pPr>
    </w:p>
    <w:p w14:paraId="774B8529" w14:textId="3FA26365" w:rsidR="0054624A" w:rsidRDefault="0054624A" w:rsidP="00F41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54624A">
        <w:rPr>
          <w:rFonts w:ascii="Times New Roman" w:hAnsi="Times New Roman" w:cs="Times New Roman"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1.3 –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Hashtable.h</w:t>
      </w:r>
      <w:proofErr w:type="spellEnd"/>
    </w:p>
    <w:p w14:paraId="0BF878A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#ifndef HASHTABLE_H</w:t>
      </w:r>
    </w:p>
    <w:p w14:paraId="5638ECD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#define HASHTABLE_H</w:t>
      </w:r>
    </w:p>
    <w:p w14:paraId="60E2D5F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&lt;vector&gt;</w:t>
      </w:r>
    </w:p>
    <w:p w14:paraId="793720BF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&lt;list&gt;</w:t>
      </w:r>
    </w:p>
    <w:p w14:paraId="52F02C2F" w14:textId="77777777" w:rsidR="0054624A" w:rsidRPr="0054624A" w:rsidRDefault="0054624A" w:rsidP="0054624A">
      <w:pPr>
        <w:pStyle w:val="afff"/>
        <w:rPr>
          <w:lang w:val="en-US"/>
        </w:rPr>
      </w:pPr>
    </w:p>
    <w:p w14:paraId="62DBD70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"</w:t>
      </w:r>
      <w:proofErr w:type="spellStart"/>
      <w:r w:rsidRPr="0054624A">
        <w:rPr>
          <w:lang w:val="en-US"/>
        </w:rPr>
        <w:t>Reader.h</w:t>
      </w:r>
      <w:proofErr w:type="spellEnd"/>
      <w:r w:rsidRPr="0054624A">
        <w:rPr>
          <w:lang w:val="en-US"/>
        </w:rPr>
        <w:t>"</w:t>
      </w:r>
    </w:p>
    <w:p w14:paraId="26D4D3C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using namespace std;</w:t>
      </w:r>
    </w:p>
    <w:p w14:paraId="4DCC4D08" w14:textId="77777777" w:rsidR="0054624A" w:rsidRPr="0054624A" w:rsidRDefault="0054624A" w:rsidP="0054624A">
      <w:pPr>
        <w:pStyle w:val="afff"/>
        <w:rPr>
          <w:lang w:val="en-US"/>
        </w:rPr>
      </w:pPr>
    </w:p>
    <w:p w14:paraId="31B41568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class </w:t>
      </w:r>
      <w:proofErr w:type="spell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 xml:space="preserve"> {</w:t>
      </w:r>
    </w:p>
    <w:p w14:paraId="2C5873DA" w14:textId="255AC74B" w:rsidR="0054624A" w:rsidRPr="0054624A" w:rsidRDefault="0054624A" w:rsidP="00546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Продолжение</w:t>
      </w:r>
      <w:r w:rsidRPr="00546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листинга</w:t>
      </w:r>
      <w:r w:rsidRPr="00546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1.3</w:t>
      </w:r>
    </w:p>
    <w:p w14:paraId="64A60707" w14:textId="0C4774CC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54624A">
        <w:rPr>
          <w:lang w:val="en-US"/>
        </w:rPr>
        <w:t>vector&lt;list&lt;Reader&gt; &gt; table;</w:t>
      </w:r>
    </w:p>
    <w:p w14:paraId="506885FD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</w:t>
      </w:r>
      <w:proofErr w:type="spellStart"/>
      <w:r w:rsidRPr="0054624A">
        <w:rPr>
          <w:lang w:val="en-US"/>
        </w:rPr>
        <w:t>size_t</w:t>
      </w:r>
      <w:proofErr w:type="spellEnd"/>
      <w:r w:rsidRPr="0054624A">
        <w:rPr>
          <w:lang w:val="en-US"/>
        </w:rPr>
        <w:t xml:space="preserve">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 xml:space="preserve"> = </w:t>
      </w:r>
      <w:proofErr w:type="spellStart"/>
      <w:r w:rsidRPr="0054624A">
        <w:rPr>
          <w:lang w:val="en-US"/>
        </w:rPr>
        <w:t>table.size</w:t>
      </w:r>
      <w:proofErr w:type="spellEnd"/>
      <w:r w:rsidRPr="0054624A">
        <w:rPr>
          <w:lang w:val="en-US"/>
        </w:rPr>
        <w:t>();</w:t>
      </w:r>
    </w:p>
    <w:p w14:paraId="54E90AB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int count;</w:t>
      </w:r>
    </w:p>
    <w:p w14:paraId="0B4CACC1" w14:textId="77777777" w:rsidR="0054624A" w:rsidRPr="0054624A" w:rsidRDefault="0054624A" w:rsidP="0054624A">
      <w:pPr>
        <w:pStyle w:val="afff"/>
        <w:rPr>
          <w:lang w:val="en-US"/>
        </w:rPr>
      </w:pPr>
    </w:p>
    <w:p w14:paraId="178C2A4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int hash(int key, </w:t>
      </w:r>
      <w:proofErr w:type="spellStart"/>
      <w:r w:rsidRPr="0054624A">
        <w:rPr>
          <w:lang w:val="en-US"/>
        </w:rPr>
        <w:t>size_t</w:t>
      </w:r>
      <w:proofErr w:type="spellEnd"/>
      <w:r w:rsidRPr="0054624A">
        <w:rPr>
          <w:lang w:val="en-US"/>
        </w:rPr>
        <w:t xml:space="preserve"> size) const;</w:t>
      </w:r>
    </w:p>
    <w:p w14:paraId="773EA82D" w14:textId="77777777" w:rsidR="0054624A" w:rsidRPr="0054624A" w:rsidRDefault="0054624A" w:rsidP="0054624A">
      <w:pPr>
        <w:pStyle w:val="afff"/>
        <w:rPr>
          <w:lang w:val="en-US"/>
        </w:rPr>
      </w:pPr>
    </w:p>
    <w:p w14:paraId="39C6C40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public:</w:t>
      </w:r>
    </w:p>
    <w:p w14:paraId="195A255F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</w:t>
      </w:r>
      <w:proofErr w:type="spell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 xml:space="preserve">(int </w:t>
      </w:r>
      <w:proofErr w:type="spellStart"/>
      <w:r w:rsidRPr="0054624A">
        <w:rPr>
          <w:lang w:val="en-US"/>
        </w:rPr>
        <w:t>initialSize</w:t>
      </w:r>
      <w:proofErr w:type="spellEnd"/>
      <w:r w:rsidRPr="0054624A">
        <w:rPr>
          <w:lang w:val="en-US"/>
        </w:rPr>
        <w:t>);</w:t>
      </w:r>
    </w:p>
    <w:p w14:paraId="32585A2C" w14:textId="77777777" w:rsidR="0054624A" w:rsidRPr="0054624A" w:rsidRDefault="0054624A" w:rsidP="0054624A">
      <w:pPr>
        <w:pStyle w:val="afff"/>
        <w:rPr>
          <w:lang w:val="en-US"/>
        </w:rPr>
      </w:pPr>
    </w:p>
    <w:p w14:paraId="0288075B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bool insert(const Reader &amp;reader);</w:t>
      </w:r>
    </w:p>
    <w:p w14:paraId="378ED878" w14:textId="77777777" w:rsidR="0054624A" w:rsidRPr="0054624A" w:rsidRDefault="0054624A" w:rsidP="0054624A">
      <w:pPr>
        <w:pStyle w:val="afff"/>
        <w:rPr>
          <w:lang w:val="en-US"/>
        </w:rPr>
      </w:pPr>
    </w:p>
    <w:p w14:paraId="7E13461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bool remove(int key);</w:t>
      </w:r>
    </w:p>
    <w:p w14:paraId="4474D0AC" w14:textId="77777777" w:rsidR="0054624A" w:rsidRPr="0054624A" w:rsidRDefault="0054624A" w:rsidP="0054624A">
      <w:pPr>
        <w:pStyle w:val="afff"/>
        <w:rPr>
          <w:lang w:val="en-US"/>
        </w:rPr>
      </w:pPr>
    </w:p>
    <w:p w14:paraId="50763B1D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bool find(int key, Reader &amp;out);</w:t>
      </w:r>
    </w:p>
    <w:p w14:paraId="62C69F33" w14:textId="77777777" w:rsidR="0054624A" w:rsidRPr="0054624A" w:rsidRDefault="0054624A" w:rsidP="0054624A">
      <w:pPr>
        <w:pStyle w:val="afff"/>
        <w:rPr>
          <w:lang w:val="en-US"/>
        </w:rPr>
      </w:pPr>
    </w:p>
    <w:p w14:paraId="78D6554B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void display();</w:t>
      </w:r>
    </w:p>
    <w:p w14:paraId="5193226B" w14:textId="77777777" w:rsidR="0054624A" w:rsidRPr="0054624A" w:rsidRDefault="0054624A" w:rsidP="0054624A">
      <w:pPr>
        <w:pStyle w:val="afff"/>
        <w:rPr>
          <w:lang w:val="en-US"/>
        </w:rPr>
      </w:pPr>
    </w:p>
    <w:p w14:paraId="149C4C9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void rehash();</w:t>
      </w:r>
    </w:p>
    <w:p w14:paraId="4B33485F" w14:textId="77777777" w:rsidR="0054624A" w:rsidRPr="0054624A" w:rsidRDefault="0054624A" w:rsidP="0054624A">
      <w:pPr>
        <w:pStyle w:val="afff"/>
        <w:rPr>
          <w:lang w:val="en-US"/>
        </w:rPr>
      </w:pPr>
    </w:p>
    <w:p w14:paraId="096C469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void </w:t>
      </w:r>
      <w:proofErr w:type="spellStart"/>
      <w:r w:rsidRPr="0054624A">
        <w:rPr>
          <w:lang w:val="en-US"/>
        </w:rPr>
        <w:t>fillDemo</w:t>
      </w:r>
      <w:proofErr w:type="spellEnd"/>
      <w:r w:rsidRPr="0054624A">
        <w:rPr>
          <w:lang w:val="en-US"/>
        </w:rPr>
        <w:t>();</w:t>
      </w:r>
    </w:p>
    <w:p w14:paraId="19DD062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};</w:t>
      </w:r>
    </w:p>
    <w:p w14:paraId="4F417383" w14:textId="77777777" w:rsidR="0054624A" w:rsidRPr="0054624A" w:rsidRDefault="0054624A" w:rsidP="0054624A">
      <w:pPr>
        <w:pStyle w:val="afff"/>
        <w:rPr>
          <w:lang w:val="en-US"/>
        </w:rPr>
      </w:pPr>
    </w:p>
    <w:p w14:paraId="50E8E9FC" w14:textId="1CF939AA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#endif //HASHTABLE_H</w:t>
      </w:r>
    </w:p>
    <w:p w14:paraId="0A094B6B" w14:textId="04DA8DEF" w:rsidR="0027583A" w:rsidRDefault="0027583A" w:rsidP="00F41440">
      <w:pPr>
        <w:rPr>
          <w:lang w:val="en-US"/>
        </w:rPr>
      </w:pPr>
      <w:r w:rsidRPr="0054624A">
        <w:rPr>
          <w:lang w:val="en-US"/>
        </w:rPr>
        <w:tab/>
      </w:r>
    </w:p>
    <w:p w14:paraId="56B10B94" w14:textId="1BA13FDD" w:rsidR="0054624A" w:rsidRDefault="0054624A" w:rsidP="00F41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54624A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54624A">
        <w:rPr>
          <w:rFonts w:ascii="Times New Roman" w:hAnsi="Times New Roman" w:cs="Times New Roman"/>
          <w:sz w:val="24"/>
          <w:szCs w:val="24"/>
          <w:lang w:val="en-US"/>
        </w:rPr>
        <w:t xml:space="preserve">1.4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46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Hashtable.cpp</w:t>
      </w:r>
    </w:p>
    <w:p w14:paraId="7E311900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"</w:t>
      </w:r>
      <w:proofErr w:type="spellStart"/>
      <w:r w:rsidRPr="0054624A">
        <w:rPr>
          <w:lang w:val="en-US"/>
        </w:rPr>
        <w:t>HashTable.h</w:t>
      </w:r>
      <w:proofErr w:type="spellEnd"/>
      <w:r w:rsidRPr="0054624A">
        <w:rPr>
          <w:lang w:val="en-US"/>
        </w:rPr>
        <w:t>"</w:t>
      </w:r>
    </w:p>
    <w:p w14:paraId="3C98FF53" w14:textId="77777777" w:rsidR="0054624A" w:rsidRPr="0054624A" w:rsidRDefault="0054624A" w:rsidP="0054624A">
      <w:pPr>
        <w:pStyle w:val="afff"/>
        <w:rPr>
          <w:lang w:val="en-US"/>
        </w:rPr>
      </w:pPr>
    </w:p>
    <w:p w14:paraId="5487E36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&lt;iostream&gt;</w:t>
      </w:r>
    </w:p>
    <w:p w14:paraId="7C2BAE7F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#include &lt;random&gt;</w:t>
      </w:r>
    </w:p>
    <w:p w14:paraId="32D2344D" w14:textId="77777777" w:rsidR="0054624A" w:rsidRPr="0054624A" w:rsidRDefault="0054624A" w:rsidP="0054624A">
      <w:pPr>
        <w:pStyle w:val="afff"/>
        <w:rPr>
          <w:lang w:val="en-US"/>
        </w:rPr>
      </w:pPr>
    </w:p>
    <w:p w14:paraId="452D32AF" w14:textId="77777777" w:rsidR="0054624A" w:rsidRPr="0054624A" w:rsidRDefault="0054624A" w:rsidP="0054624A">
      <w:pPr>
        <w:pStyle w:val="afff"/>
        <w:rPr>
          <w:lang w:val="en-US"/>
        </w:rPr>
      </w:pP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spellStart"/>
      <w:proofErr w:type="gramEnd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 xml:space="preserve">(int </w:t>
      </w:r>
      <w:proofErr w:type="spellStart"/>
      <w:r w:rsidRPr="0054624A">
        <w:rPr>
          <w:lang w:val="en-US"/>
        </w:rPr>
        <w:t>initialSize</w:t>
      </w:r>
      <w:proofErr w:type="spellEnd"/>
      <w:r w:rsidRPr="0054624A">
        <w:rPr>
          <w:lang w:val="en-US"/>
        </w:rPr>
        <w:t xml:space="preserve">) :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>(</w:t>
      </w:r>
      <w:proofErr w:type="spellStart"/>
      <w:r w:rsidRPr="0054624A">
        <w:rPr>
          <w:lang w:val="en-US"/>
        </w:rPr>
        <w:t>initialSize</w:t>
      </w:r>
      <w:proofErr w:type="spellEnd"/>
      <w:r w:rsidRPr="0054624A">
        <w:rPr>
          <w:lang w:val="en-US"/>
        </w:rPr>
        <w:t>), count(0) {</w:t>
      </w:r>
    </w:p>
    <w:p w14:paraId="71FE2CB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</w:t>
      </w:r>
      <w:proofErr w:type="spellStart"/>
      <w:r w:rsidRPr="0054624A">
        <w:rPr>
          <w:lang w:val="en-US"/>
        </w:rPr>
        <w:t>table.resize</w:t>
      </w:r>
      <w:proofErr w:type="spellEnd"/>
      <w:r w:rsidRPr="0054624A">
        <w:rPr>
          <w:lang w:val="en-US"/>
        </w:rPr>
        <w:t>(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>);</w:t>
      </w:r>
    </w:p>
    <w:p w14:paraId="3F05DA0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};</w:t>
      </w:r>
    </w:p>
    <w:p w14:paraId="5E89C98E" w14:textId="77777777" w:rsidR="0054624A" w:rsidRPr="0054624A" w:rsidRDefault="0054624A" w:rsidP="0054624A">
      <w:pPr>
        <w:pStyle w:val="afff"/>
        <w:rPr>
          <w:lang w:val="en-US"/>
        </w:rPr>
      </w:pPr>
    </w:p>
    <w:p w14:paraId="6706415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int </w:t>
      </w: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gramEnd"/>
      <w:r w:rsidRPr="0054624A">
        <w:rPr>
          <w:lang w:val="en-US"/>
        </w:rPr>
        <w:t xml:space="preserve">hash(int key, </w:t>
      </w:r>
      <w:proofErr w:type="spellStart"/>
      <w:r w:rsidRPr="0054624A">
        <w:rPr>
          <w:lang w:val="en-US"/>
        </w:rPr>
        <w:t>size_t</w:t>
      </w:r>
      <w:proofErr w:type="spellEnd"/>
      <w:r w:rsidRPr="0054624A">
        <w:rPr>
          <w:lang w:val="en-US"/>
        </w:rPr>
        <w:t xml:space="preserve"> size) const {</w:t>
      </w:r>
    </w:p>
    <w:p w14:paraId="7604E6D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return key % size;</w:t>
      </w:r>
    </w:p>
    <w:p w14:paraId="3518B03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</w:t>
      </w:r>
    </w:p>
    <w:p w14:paraId="0F2C9C87" w14:textId="77777777" w:rsidR="0054624A" w:rsidRPr="0054624A" w:rsidRDefault="0054624A" w:rsidP="0054624A">
      <w:pPr>
        <w:pStyle w:val="afff"/>
        <w:rPr>
          <w:lang w:val="en-US"/>
        </w:rPr>
      </w:pPr>
    </w:p>
    <w:p w14:paraId="3D7D8E28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bool </w:t>
      </w: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gramEnd"/>
      <w:r w:rsidRPr="0054624A">
        <w:rPr>
          <w:lang w:val="en-US"/>
        </w:rPr>
        <w:t>insert(const Reader &amp;reader) {</w:t>
      </w:r>
    </w:p>
    <w:p w14:paraId="14C3675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Reader </w:t>
      </w:r>
      <w:proofErr w:type="spellStart"/>
      <w:r w:rsidRPr="0054624A">
        <w:rPr>
          <w:lang w:val="en-US"/>
        </w:rPr>
        <w:t>tmp</w:t>
      </w:r>
      <w:proofErr w:type="spellEnd"/>
      <w:r w:rsidRPr="0054624A">
        <w:rPr>
          <w:lang w:val="en-US"/>
        </w:rPr>
        <w:t>;</w:t>
      </w:r>
    </w:p>
    <w:p w14:paraId="275FD058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if (</w:t>
      </w:r>
      <w:proofErr w:type="spellStart"/>
      <w:r w:rsidRPr="0054624A">
        <w:rPr>
          <w:lang w:val="en-US"/>
        </w:rPr>
        <w:t>static_cast</w:t>
      </w:r>
      <w:proofErr w:type="spellEnd"/>
      <w:r w:rsidRPr="0054624A">
        <w:rPr>
          <w:lang w:val="en-US"/>
        </w:rPr>
        <w:t xml:space="preserve">&lt;float&gt;(count) /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 xml:space="preserve"> &gt;= 0.75f) {</w:t>
      </w:r>
    </w:p>
    <w:p w14:paraId="21C876BE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rehash();</w:t>
      </w:r>
    </w:p>
    <w:p w14:paraId="2280286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299A8E93" w14:textId="77777777" w:rsidR="0054624A" w:rsidRPr="0054624A" w:rsidRDefault="0054624A" w:rsidP="0054624A">
      <w:pPr>
        <w:pStyle w:val="afff"/>
        <w:rPr>
          <w:lang w:val="en-US"/>
        </w:rPr>
      </w:pPr>
    </w:p>
    <w:p w14:paraId="295C55C0" w14:textId="77777777" w:rsidR="0054624A" w:rsidRPr="0054624A" w:rsidRDefault="0054624A" w:rsidP="0054624A">
      <w:pPr>
        <w:pStyle w:val="afff"/>
        <w:rPr>
          <w:lang w:val="en-US"/>
        </w:rPr>
      </w:pPr>
    </w:p>
    <w:p w14:paraId="5652710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if (find(</w:t>
      </w:r>
      <w:proofErr w:type="spellStart"/>
      <w:r w:rsidRPr="0054624A">
        <w:rPr>
          <w:lang w:val="en-US"/>
        </w:rPr>
        <w:t>reader.getTicketNumber</w:t>
      </w:r>
      <w:proofErr w:type="spellEnd"/>
      <w:r w:rsidRPr="0054624A">
        <w:rPr>
          <w:lang w:val="en-US"/>
        </w:rPr>
        <w:t xml:space="preserve">(), </w:t>
      </w:r>
      <w:proofErr w:type="spellStart"/>
      <w:r w:rsidRPr="0054624A">
        <w:rPr>
          <w:lang w:val="en-US"/>
        </w:rPr>
        <w:t>tmp</w:t>
      </w:r>
      <w:proofErr w:type="spellEnd"/>
      <w:r w:rsidRPr="0054624A">
        <w:rPr>
          <w:lang w:val="en-US"/>
        </w:rPr>
        <w:t>)) {</w:t>
      </w:r>
    </w:p>
    <w:p w14:paraId="33C60D6E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return false;</w:t>
      </w:r>
    </w:p>
    <w:p w14:paraId="4FFDF52D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5CB38C5F" w14:textId="77777777" w:rsidR="0054624A" w:rsidRPr="0054624A" w:rsidRDefault="0054624A" w:rsidP="0054624A">
      <w:pPr>
        <w:pStyle w:val="afff"/>
        <w:rPr>
          <w:lang w:val="en-US"/>
        </w:rPr>
      </w:pPr>
    </w:p>
    <w:p w14:paraId="6F1D0E3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int index = hash(</w:t>
      </w:r>
      <w:proofErr w:type="spellStart"/>
      <w:r w:rsidRPr="0054624A">
        <w:rPr>
          <w:lang w:val="en-US"/>
        </w:rPr>
        <w:t>reader.getTicketNumber</w:t>
      </w:r>
      <w:proofErr w:type="spellEnd"/>
      <w:r w:rsidRPr="0054624A">
        <w:rPr>
          <w:lang w:val="en-US"/>
        </w:rPr>
        <w:t xml:space="preserve">(),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>);</w:t>
      </w:r>
    </w:p>
    <w:p w14:paraId="48B7884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table[index].</w:t>
      </w:r>
      <w:proofErr w:type="spellStart"/>
      <w:r w:rsidRPr="0054624A">
        <w:rPr>
          <w:lang w:val="en-US"/>
        </w:rPr>
        <w:t>push_back</w:t>
      </w:r>
      <w:proofErr w:type="spellEnd"/>
      <w:r w:rsidRPr="0054624A">
        <w:rPr>
          <w:lang w:val="en-US"/>
        </w:rPr>
        <w:t>(reader);</w:t>
      </w:r>
    </w:p>
    <w:p w14:paraId="43F326DD" w14:textId="77777777" w:rsidR="0054624A" w:rsidRPr="0054624A" w:rsidRDefault="0054624A" w:rsidP="0054624A">
      <w:pPr>
        <w:pStyle w:val="afff"/>
        <w:rPr>
          <w:lang w:val="en-US"/>
        </w:rPr>
      </w:pPr>
    </w:p>
    <w:p w14:paraId="6226D2C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count++;</w:t>
      </w:r>
    </w:p>
    <w:p w14:paraId="0671557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return true;</w:t>
      </w:r>
    </w:p>
    <w:p w14:paraId="44E7A38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</w:t>
      </w:r>
    </w:p>
    <w:p w14:paraId="7DA82FF9" w14:textId="77777777" w:rsidR="0054624A" w:rsidRDefault="0054624A" w:rsidP="0054624A">
      <w:pPr>
        <w:rPr>
          <w:rFonts w:ascii="Times New Roman" w:hAnsi="Times New Roman" w:cs="Times New Roman"/>
          <w:sz w:val="24"/>
          <w:szCs w:val="24"/>
        </w:rPr>
      </w:pPr>
    </w:p>
    <w:p w14:paraId="558AAE01" w14:textId="5FB44BDE" w:rsidR="0054624A" w:rsidRPr="0054624A" w:rsidRDefault="0054624A" w:rsidP="00546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Продолжение листинга </w:t>
      </w: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E11C30" w14:textId="1121B789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bool </w:t>
      </w: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gramEnd"/>
      <w:r w:rsidRPr="0054624A">
        <w:rPr>
          <w:lang w:val="en-US"/>
        </w:rPr>
        <w:t>remove(int key) {</w:t>
      </w:r>
    </w:p>
    <w:p w14:paraId="4A030BD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auto &amp;l = table[hash(key,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>)];</w:t>
      </w:r>
    </w:p>
    <w:p w14:paraId="71E93B7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if (</w:t>
      </w:r>
      <w:proofErr w:type="spellStart"/>
      <w:r w:rsidRPr="0054624A">
        <w:rPr>
          <w:lang w:val="en-US"/>
        </w:rPr>
        <w:t>l.empty</w:t>
      </w:r>
      <w:proofErr w:type="spellEnd"/>
      <w:r w:rsidRPr="0054624A">
        <w:rPr>
          <w:lang w:val="en-US"/>
        </w:rPr>
        <w:t>()) {</w:t>
      </w:r>
    </w:p>
    <w:p w14:paraId="1B9B760A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return false;</w:t>
      </w:r>
    </w:p>
    <w:p w14:paraId="360C127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082CEE85" w14:textId="77777777" w:rsidR="0054624A" w:rsidRPr="0054624A" w:rsidRDefault="0054624A" w:rsidP="0054624A">
      <w:pPr>
        <w:pStyle w:val="afff"/>
        <w:rPr>
          <w:lang w:val="en-US"/>
        </w:rPr>
      </w:pPr>
    </w:p>
    <w:p w14:paraId="3EC719E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for (auto it = </w:t>
      </w:r>
      <w:proofErr w:type="spellStart"/>
      <w:r w:rsidRPr="0054624A">
        <w:rPr>
          <w:lang w:val="en-US"/>
        </w:rPr>
        <w:t>l.begin</w:t>
      </w:r>
      <w:proofErr w:type="spellEnd"/>
      <w:r w:rsidRPr="0054624A">
        <w:rPr>
          <w:lang w:val="en-US"/>
        </w:rPr>
        <w:t xml:space="preserve">(); it != </w:t>
      </w:r>
      <w:proofErr w:type="spellStart"/>
      <w:r w:rsidRPr="0054624A">
        <w:rPr>
          <w:lang w:val="en-US"/>
        </w:rPr>
        <w:t>l.end</w:t>
      </w:r>
      <w:proofErr w:type="spellEnd"/>
      <w:r w:rsidRPr="0054624A">
        <w:rPr>
          <w:lang w:val="en-US"/>
        </w:rPr>
        <w:t>(); it++) {</w:t>
      </w:r>
    </w:p>
    <w:p w14:paraId="773914CB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if (it-&gt;</w:t>
      </w:r>
      <w:proofErr w:type="spellStart"/>
      <w:r w:rsidRPr="0054624A">
        <w:rPr>
          <w:lang w:val="en-US"/>
        </w:rPr>
        <w:t>getTicketNumber</w:t>
      </w:r>
      <w:proofErr w:type="spellEnd"/>
      <w:r w:rsidRPr="0054624A">
        <w:rPr>
          <w:lang w:val="en-US"/>
        </w:rPr>
        <w:t>() == key) {</w:t>
      </w:r>
    </w:p>
    <w:p w14:paraId="63DFAF3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</w:t>
      </w:r>
      <w:proofErr w:type="spellStart"/>
      <w:r w:rsidRPr="0054624A">
        <w:rPr>
          <w:lang w:val="en-US"/>
        </w:rPr>
        <w:t>l.erase</w:t>
      </w:r>
      <w:proofErr w:type="spellEnd"/>
      <w:r w:rsidRPr="0054624A">
        <w:rPr>
          <w:lang w:val="en-US"/>
        </w:rPr>
        <w:t>(it);</w:t>
      </w:r>
    </w:p>
    <w:p w14:paraId="1751105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return true;</w:t>
      </w:r>
    </w:p>
    <w:p w14:paraId="1BEBD6A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}</w:t>
      </w:r>
    </w:p>
    <w:p w14:paraId="4195CB3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2AA19F99" w14:textId="77777777" w:rsidR="0054624A" w:rsidRPr="0054624A" w:rsidRDefault="0054624A" w:rsidP="0054624A">
      <w:pPr>
        <w:pStyle w:val="afff"/>
        <w:rPr>
          <w:lang w:val="en-US"/>
        </w:rPr>
      </w:pPr>
    </w:p>
    <w:p w14:paraId="1574874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return false;</w:t>
      </w:r>
    </w:p>
    <w:p w14:paraId="3276685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</w:t>
      </w:r>
    </w:p>
    <w:p w14:paraId="038D9844" w14:textId="77777777" w:rsidR="0054624A" w:rsidRPr="0054624A" w:rsidRDefault="0054624A" w:rsidP="0054624A">
      <w:pPr>
        <w:pStyle w:val="afff"/>
        <w:rPr>
          <w:lang w:val="en-US"/>
        </w:rPr>
      </w:pPr>
    </w:p>
    <w:p w14:paraId="6A17273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bool </w:t>
      </w: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gramEnd"/>
      <w:r w:rsidRPr="0054624A">
        <w:rPr>
          <w:lang w:val="en-US"/>
        </w:rPr>
        <w:t>find(int key, Reader &amp;out) {</w:t>
      </w:r>
    </w:p>
    <w:p w14:paraId="15476F60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if (</w:t>
      </w:r>
      <w:proofErr w:type="spellStart"/>
      <w:r w:rsidRPr="0054624A">
        <w:rPr>
          <w:lang w:val="en-US"/>
        </w:rPr>
        <w:t>table.empty</w:t>
      </w:r>
      <w:proofErr w:type="spellEnd"/>
      <w:r w:rsidRPr="0054624A">
        <w:rPr>
          <w:lang w:val="en-US"/>
        </w:rPr>
        <w:t>()) {</w:t>
      </w:r>
    </w:p>
    <w:p w14:paraId="708870EA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return false;</w:t>
      </w:r>
    </w:p>
    <w:p w14:paraId="3D60C64E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44A47D92" w14:textId="77777777" w:rsidR="0054624A" w:rsidRPr="0054624A" w:rsidRDefault="0054624A" w:rsidP="0054624A">
      <w:pPr>
        <w:pStyle w:val="afff"/>
        <w:rPr>
          <w:lang w:val="en-US"/>
        </w:rPr>
      </w:pPr>
    </w:p>
    <w:p w14:paraId="75721EB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auto &amp;l = table[hash(key,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>)];</w:t>
      </w:r>
    </w:p>
    <w:p w14:paraId="3610E95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if (</w:t>
      </w:r>
      <w:proofErr w:type="spellStart"/>
      <w:r w:rsidRPr="0054624A">
        <w:rPr>
          <w:lang w:val="en-US"/>
        </w:rPr>
        <w:t>l.empty</w:t>
      </w:r>
      <w:proofErr w:type="spellEnd"/>
      <w:r w:rsidRPr="0054624A">
        <w:rPr>
          <w:lang w:val="en-US"/>
        </w:rPr>
        <w:t>()) {</w:t>
      </w:r>
    </w:p>
    <w:p w14:paraId="41D44B2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return false;</w:t>
      </w:r>
    </w:p>
    <w:p w14:paraId="0853F8E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187F7DD2" w14:textId="77777777" w:rsidR="0054624A" w:rsidRPr="0054624A" w:rsidRDefault="0054624A" w:rsidP="0054624A">
      <w:pPr>
        <w:pStyle w:val="afff"/>
        <w:rPr>
          <w:lang w:val="en-US"/>
        </w:rPr>
      </w:pPr>
    </w:p>
    <w:p w14:paraId="6E0AAFF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for (auto it = </w:t>
      </w:r>
      <w:proofErr w:type="spellStart"/>
      <w:r w:rsidRPr="0054624A">
        <w:rPr>
          <w:lang w:val="en-US"/>
        </w:rPr>
        <w:t>l.begin</w:t>
      </w:r>
      <w:proofErr w:type="spellEnd"/>
      <w:r w:rsidRPr="0054624A">
        <w:rPr>
          <w:lang w:val="en-US"/>
        </w:rPr>
        <w:t xml:space="preserve">(); it != </w:t>
      </w:r>
      <w:proofErr w:type="spellStart"/>
      <w:r w:rsidRPr="0054624A">
        <w:rPr>
          <w:lang w:val="en-US"/>
        </w:rPr>
        <w:t>l.end</w:t>
      </w:r>
      <w:proofErr w:type="spellEnd"/>
      <w:r w:rsidRPr="0054624A">
        <w:rPr>
          <w:lang w:val="en-US"/>
        </w:rPr>
        <w:t>(); it++) {</w:t>
      </w:r>
    </w:p>
    <w:p w14:paraId="2B0D65EE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if (it-&gt;</w:t>
      </w:r>
      <w:proofErr w:type="spellStart"/>
      <w:r w:rsidRPr="0054624A">
        <w:rPr>
          <w:lang w:val="en-US"/>
        </w:rPr>
        <w:t>getTicketNumber</w:t>
      </w:r>
      <w:proofErr w:type="spellEnd"/>
      <w:r w:rsidRPr="0054624A">
        <w:rPr>
          <w:lang w:val="en-US"/>
        </w:rPr>
        <w:t>() == key) {</w:t>
      </w:r>
    </w:p>
    <w:p w14:paraId="3C0C352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out = *it;</w:t>
      </w:r>
    </w:p>
    <w:p w14:paraId="3B5FDCE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return true;</w:t>
      </w:r>
    </w:p>
    <w:p w14:paraId="67AA6B8C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}</w:t>
      </w:r>
    </w:p>
    <w:p w14:paraId="0FECCDB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0A9C1ED4" w14:textId="77777777" w:rsidR="0054624A" w:rsidRPr="0054624A" w:rsidRDefault="0054624A" w:rsidP="0054624A">
      <w:pPr>
        <w:pStyle w:val="afff"/>
        <w:rPr>
          <w:lang w:val="en-US"/>
        </w:rPr>
      </w:pPr>
    </w:p>
    <w:p w14:paraId="2257537B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return false;</w:t>
      </w:r>
    </w:p>
    <w:p w14:paraId="0B2A4C7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</w:t>
      </w:r>
    </w:p>
    <w:p w14:paraId="70C3F5E0" w14:textId="77777777" w:rsidR="0054624A" w:rsidRPr="0054624A" w:rsidRDefault="0054624A" w:rsidP="0054624A">
      <w:pPr>
        <w:pStyle w:val="afff"/>
        <w:rPr>
          <w:lang w:val="en-US"/>
        </w:rPr>
      </w:pPr>
    </w:p>
    <w:p w14:paraId="28BC764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void </w:t>
      </w: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gramEnd"/>
      <w:r w:rsidRPr="0054624A">
        <w:rPr>
          <w:lang w:val="en-US"/>
        </w:rPr>
        <w:t>rehash() {</w:t>
      </w:r>
    </w:p>
    <w:p w14:paraId="61117A65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</w:t>
      </w:r>
      <w:proofErr w:type="spellStart"/>
      <w:r w:rsidRPr="0054624A">
        <w:rPr>
          <w:lang w:val="en-US"/>
        </w:rPr>
        <w:t>size_t</w:t>
      </w:r>
      <w:proofErr w:type="spellEnd"/>
      <w:r w:rsidRPr="0054624A">
        <w:rPr>
          <w:lang w:val="en-US"/>
        </w:rPr>
        <w:t xml:space="preserve"> </w:t>
      </w:r>
      <w:proofErr w:type="spellStart"/>
      <w:r w:rsidRPr="0054624A">
        <w:rPr>
          <w:lang w:val="en-US"/>
        </w:rPr>
        <w:t>newTableSize</w:t>
      </w:r>
      <w:proofErr w:type="spellEnd"/>
      <w:r w:rsidRPr="0054624A">
        <w:rPr>
          <w:lang w:val="en-US"/>
        </w:rPr>
        <w:t xml:space="preserve"> =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 xml:space="preserve"> * 2;</w:t>
      </w:r>
    </w:p>
    <w:p w14:paraId="76916C4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vector&lt;list&lt;Reader&gt; &gt; </w:t>
      </w:r>
      <w:proofErr w:type="spellStart"/>
      <w:r w:rsidRPr="0054624A">
        <w:rPr>
          <w:lang w:val="en-US"/>
        </w:rPr>
        <w:t>newTable</w:t>
      </w:r>
      <w:proofErr w:type="spellEnd"/>
      <w:r w:rsidRPr="0054624A">
        <w:rPr>
          <w:lang w:val="en-US"/>
        </w:rPr>
        <w:t>(</w:t>
      </w:r>
      <w:proofErr w:type="spellStart"/>
      <w:r w:rsidRPr="0054624A">
        <w:rPr>
          <w:lang w:val="en-US"/>
        </w:rPr>
        <w:t>newTableSize</w:t>
      </w:r>
      <w:proofErr w:type="spellEnd"/>
      <w:r w:rsidRPr="0054624A">
        <w:rPr>
          <w:lang w:val="en-US"/>
        </w:rPr>
        <w:t>);</w:t>
      </w:r>
    </w:p>
    <w:p w14:paraId="43F3B5BC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for (int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 xml:space="preserve"> = 0;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 xml:space="preserve"> &lt;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 xml:space="preserve">;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++) {</w:t>
      </w:r>
    </w:p>
    <w:p w14:paraId="778FD452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for (auto it = table[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].begin(); it != table[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].end(); it++) {</w:t>
      </w:r>
    </w:p>
    <w:p w14:paraId="63D144A0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int </w:t>
      </w:r>
      <w:proofErr w:type="spellStart"/>
      <w:r w:rsidRPr="0054624A">
        <w:rPr>
          <w:lang w:val="en-US"/>
        </w:rPr>
        <w:t>newHash</w:t>
      </w:r>
      <w:proofErr w:type="spellEnd"/>
      <w:r w:rsidRPr="0054624A">
        <w:rPr>
          <w:lang w:val="en-US"/>
        </w:rPr>
        <w:t xml:space="preserve"> = hash(it-&gt;</w:t>
      </w:r>
      <w:proofErr w:type="spellStart"/>
      <w:r w:rsidRPr="0054624A">
        <w:rPr>
          <w:lang w:val="en-US"/>
        </w:rPr>
        <w:t>getTicketNumber</w:t>
      </w:r>
      <w:proofErr w:type="spellEnd"/>
      <w:r w:rsidRPr="0054624A">
        <w:rPr>
          <w:lang w:val="en-US"/>
        </w:rPr>
        <w:t xml:space="preserve">(), </w:t>
      </w:r>
      <w:proofErr w:type="spellStart"/>
      <w:r w:rsidRPr="0054624A">
        <w:rPr>
          <w:lang w:val="en-US"/>
        </w:rPr>
        <w:t>newTableSize</w:t>
      </w:r>
      <w:proofErr w:type="spellEnd"/>
      <w:r w:rsidRPr="0054624A">
        <w:rPr>
          <w:lang w:val="en-US"/>
        </w:rPr>
        <w:t>);</w:t>
      </w:r>
    </w:p>
    <w:p w14:paraId="6E428B1C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</w:t>
      </w:r>
      <w:proofErr w:type="spellStart"/>
      <w:r w:rsidRPr="0054624A">
        <w:rPr>
          <w:lang w:val="en-US"/>
        </w:rPr>
        <w:t>newTable</w:t>
      </w:r>
      <w:proofErr w:type="spellEnd"/>
      <w:r w:rsidRPr="0054624A">
        <w:rPr>
          <w:lang w:val="en-US"/>
        </w:rPr>
        <w:t>[</w:t>
      </w:r>
      <w:proofErr w:type="spellStart"/>
      <w:r w:rsidRPr="0054624A">
        <w:rPr>
          <w:lang w:val="en-US"/>
        </w:rPr>
        <w:t>newHash</w:t>
      </w:r>
      <w:proofErr w:type="spellEnd"/>
      <w:r w:rsidRPr="0054624A">
        <w:rPr>
          <w:lang w:val="en-US"/>
        </w:rPr>
        <w:t>].</w:t>
      </w:r>
      <w:proofErr w:type="spellStart"/>
      <w:r w:rsidRPr="0054624A">
        <w:rPr>
          <w:lang w:val="en-US"/>
        </w:rPr>
        <w:t>push_back</w:t>
      </w:r>
      <w:proofErr w:type="spellEnd"/>
      <w:r w:rsidRPr="0054624A">
        <w:rPr>
          <w:lang w:val="en-US"/>
        </w:rPr>
        <w:t>(*it);</w:t>
      </w:r>
    </w:p>
    <w:p w14:paraId="09DF9AF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}</w:t>
      </w:r>
    </w:p>
    <w:p w14:paraId="6249083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}</w:t>
      </w:r>
    </w:p>
    <w:p w14:paraId="26CD03F1" w14:textId="77777777" w:rsidR="0054624A" w:rsidRPr="0054624A" w:rsidRDefault="0054624A" w:rsidP="0054624A">
      <w:pPr>
        <w:pStyle w:val="afff"/>
        <w:rPr>
          <w:lang w:val="en-US"/>
        </w:rPr>
      </w:pPr>
    </w:p>
    <w:p w14:paraId="221D05DA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table = </w:t>
      </w:r>
      <w:proofErr w:type="spellStart"/>
      <w:r w:rsidRPr="0054624A">
        <w:rPr>
          <w:lang w:val="en-US"/>
        </w:rPr>
        <w:t>newTable</w:t>
      </w:r>
      <w:proofErr w:type="spellEnd"/>
      <w:r w:rsidRPr="0054624A">
        <w:rPr>
          <w:lang w:val="en-US"/>
        </w:rPr>
        <w:t>;</w:t>
      </w:r>
    </w:p>
    <w:p w14:paraId="4E7632BE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 xml:space="preserve"> = </w:t>
      </w:r>
      <w:proofErr w:type="spellStart"/>
      <w:r w:rsidRPr="0054624A">
        <w:rPr>
          <w:lang w:val="en-US"/>
        </w:rPr>
        <w:t>newTableSize</w:t>
      </w:r>
      <w:proofErr w:type="spellEnd"/>
      <w:r w:rsidRPr="0054624A">
        <w:rPr>
          <w:lang w:val="en-US"/>
        </w:rPr>
        <w:t>;</w:t>
      </w:r>
    </w:p>
    <w:p w14:paraId="278585DB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>}</w:t>
      </w:r>
    </w:p>
    <w:p w14:paraId="486CEC70" w14:textId="77777777" w:rsidR="0054624A" w:rsidRPr="0054624A" w:rsidRDefault="0054624A" w:rsidP="0054624A">
      <w:pPr>
        <w:pStyle w:val="afff"/>
        <w:rPr>
          <w:lang w:val="en-US"/>
        </w:rPr>
      </w:pPr>
    </w:p>
    <w:p w14:paraId="15B76247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void </w:t>
      </w:r>
      <w:proofErr w:type="spellStart"/>
      <w:proofErr w:type="gramStart"/>
      <w:r w:rsidRPr="0054624A">
        <w:rPr>
          <w:lang w:val="en-US"/>
        </w:rPr>
        <w:t>HashTable</w:t>
      </w:r>
      <w:proofErr w:type="spellEnd"/>
      <w:r w:rsidRPr="0054624A">
        <w:rPr>
          <w:lang w:val="en-US"/>
        </w:rPr>
        <w:t>::</w:t>
      </w:r>
      <w:proofErr w:type="gramEnd"/>
      <w:r w:rsidRPr="0054624A">
        <w:rPr>
          <w:lang w:val="en-US"/>
        </w:rPr>
        <w:t>display() {</w:t>
      </w:r>
    </w:p>
    <w:p w14:paraId="3741EC40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for (int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 xml:space="preserve"> = 0;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 xml:space="preserve"> &lt; </w:t>
      </w:r>
      <w:proofErr w:type="spellStart"/>
      <w:r w:rsidRPr="0054624A">
        <w:rPr>
          <w:lang w:val="en-US"/>
        </w:rPr>
        <w:t>tableSize</w:t>
      </w:r>
      <w:proofErr w:type="spellEnd"/>
      <w:r w:rsidRPr="0054624A">
        <w:rPr>
          <w:lang w:val="en-US"/>
        </w:rPr>
        <w:t xml:space="preserve">;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++) {</w:t>
      </w:r>
    </w:p>
    <w:p w14:paraId="77111E66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if (table[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].empty()) {</w:t>
      </w:r>
    </w:p>
    <w:p w14:paraId="66C83660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    continue;</w:t>
      </w:r>
    </w:p>
    <w:p w14:paraId="29DADC5D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}</w:t>
      </w:r>
    </w:p>
    <w:p w14:paraId="4C44AD4F" w14:textId="77777777" w:rsidR="0054624A" w:rsidRDefault="0054624A" w:rsidP="005462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CB869" w14:textId="04148104" w:rsidR="0054624A" w:rsidRDefault="0054624A" w:rsidP="0054624A">
      <w:pPr>
        <w:rPr>
          <w:rFonts w:ascii="Times New Roman" w:hAnsi="Times New Roman" w:cs="Times New Roman"/>
          <w:sz w:val="24"/>
          <w:szCs w:val="24"/>
        </w:rPr>
      </w:pPr>
    </w:p>
    <w:p w14:paraId="7EFF5CFE" w14:textId="138C161D" w:rsidR="0054624A" w:rsidRPr="0054624A" w:rsidRDefault="0054624A" w:rsidP="00546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Продолжение листинга 1</w:t>
      </w:r>
      <w:r>
        <w:rPr>
          <w:rFonts w:ascii="Times New Roman" w:hAnsi="Times New Roman" w:cs="Times New Roman"/>
          <w:sz w:val="24"/>
          <w:szCs w:val="24"/>
          <w:lang w:val="en-US"/>
        </w:rPr>
        <w:t>.4</w:t>
      </w:r>
    </w:p>
    <w:p w14:paraId="01B97B28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for (auto it = table[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].begin(); it != table[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].end(); it++) {</w:t>
      </w:r>
    </w:p>
    <w:p w14:paraId="43B65DA3" w14:textId="77777777" w:rsidR="0054624A" w:rsidRPr="0054624A" w:rsidRDefault="0054624A" w:rsidP="0054624A">
      <w:pPr>
        <w:pStyle w:val="afff"/>
      </w:pPr>
      <w:r w:rsidRPr="0054624A">
        <w:rPr>
          <w:lang w:val="en-US"/>
        </w:rPr>
        <w:t xml:space="preserve">            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spellStart"/>
      <w:proofErr w:type="gramEnd"/>
      <w:r w:rsidRPr="0054624A">
        <w:t>cout</w:t>
      </w:r>
      <w:proofErr w:type="spellEnd"/>
      <w:r w:rsidRPr="0054624A">
        <w:t xml:space="preserve"> &lt;&lt; </w:t>
      </w:r>
      <w:proofErr w:type="spellStart"/>
      <w:r w:rsidRPr="0054624A">
        <w:t>it</w:t>
      </w:r>
      <w:proofErr w:type="spellEnd"/>
      <w:r w:rsidRPr="0054624A">
        <w:t>-&gt;</w:t>
      </w:r>
      <w:proofErr w:type="spellStart"/>
      <w:r w:rsidRPr="0054624A">
        <w:t>getTicketNumber</w:t>
      </w:r>
      <w:proofErr w:type="spellEnd"/>
      <w:r w:rsidRPr="0054624A">
        <w:t xml:space="preserve">() &lt;&lt; ":" &lt;&lt; </w:t>
      </w:r>
      <w:proofErr w:type="spellStart"/>
      <w:r w:rsidRPr="0054624A">
        <w:t>it</w:t>
      </w:r>
      <w:proofErr w:type="spellEnd"/>
      <w:r w:rsidRPr="0054624A">
        <w:t>-&gt;</w:t>
      </w:r>
      <w:proofErr w:type="spellStart"/>
      <w:r w:rsidRPr="0054624A">
        <w:t>getFio</w:t>
      </w:r>
      <w:proofErr w:type="spellEnd"/>
      <w:r w:rsidRPr="0054624A">
        <w:t xml:space="preserve">() &lt;&lt; ":" &lt;&lt; </w:t>
      </w:r>
      <w:proofErr w:type="spellStart"/>
      <w:r w:rsidRPr="0054624A">
        <w:t>it</w:t>
      </w:r>
      <w:proofErr w:type="spellEnd"/>
      <w:r w:rsidRPr="0054624A">
        <w:t>-&gt;</w:t>
      </w:r>
      <w:proofErr w:type="spellStart"/>
      <w:r w:rsidRPr="0054624A">
        <w:t>getAddress</w:t>
      </w:r>
      <w:proofErr w:type="spellEnd"/>
      <w:r w:rsidRPr="0054624A">
        <w:t xml:space="preserve">() &lt;&lt; 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spellStart"/>
      <w:proofErr w:type="gramEnd"/>
      <w:r w:rsidRPr="0054624A">
        <w:t>endl</w:t>
      </w:r>
      <w:proofErr w:type="spellEnd"/>
      <w:r w:rsidRPr="0054624A">
        <w:t>;</w:t>
      </w:r>
    </w:p>
    <w:p w14:paraId="46330138" w14:textId="77777777" w:rsidR="0054624A" w:rsidRPr="0054624A" w:rsidRDefault="0054624A" w:rsidP="0054624A">
      <w:pPr>
        <w:pStyle w:val="afff"/>
      </w:pPr>
      <w:r w:rsidRPr="0054624A">
        <w:t xml:space="preserve">        }</w:t>
      </w:r>
    </w:p>
    <w:p w14:paraId="2DC2AB5E" w14:textId="77777777" w:rsidR="0054624A" w:rsidRPr="0054624A" w:rsidRDefault="0054624A" w:rsidP="0054624A">
      <w:pPr>
        <w:pStyle w:val="afff"/>
      </w:pPr>
      <w:r w:rsidRPr="0054624A">
        <w:t xml:space="preserve">    }</w:t>
      </w:r>
    </w:p>
    <w:p w14:paraId="20350FD0" w14:textId="77777777" w:rsidR="0054624A" w:rsidRPr="0054624A" w:rsidRDefault="0054624A" w:rsidP="0054624A">
      <w:pPr>
        <w:pStyle w:val="afff"/>
      </w:pPr>
      <w:r w:rsidRPr="0054624A">
        <w:t>}</w:t>
      </w:r>
    </w:p>
    <w:p w14:paraId="2EAC7029" w14:textId="77777777" w:rsidR="0054624A" w:rsidRPr="0054624A" w:rsidRDefault="0054624A" w:rsidP="0054624A">
      <w:pPr>
        <w:pStyle w:val="afff"/>
      </w:pPr>
    </w:p>
    <w:p w14:paraId="2857A751" w14:textId="77777777" w:rsidR="0054624A" w:rsidRPr="0054624A" w:rsidRDefault="0054624A" w:rsidP="0054624A">
      <w:pPr>
        <w:pStyle w:val="afff"/>
      </w:pPr>
      <w:proofErr w:type="spellStart"/>
      <w:r w:rsidRPr="0054624A">
        <w:t>void</w:t>
      </w:r>
      <w:proofErr w:type="spellEnd"/>
      <w:r w:rsidRPr="0054624A">
        <w:t xml:space="preserve"> </w:t>
      </w:r>
      <w:proofErr w:type="spellStart"/>
      <w:proofErr w:type="gramStart"/>
      <w:r w:rsidRPr="0054624A">
        <w:t>HashTable</w:t>
      </w:r>
      <w:proofErr w:type="spellEnd"/>
      <w:r w:rsidRPr="0054624A">
        <w:t>::</w:t>
      </w:r>
      <w:proofErr w:type="spellStart"/>
      <w:proofErr w:type="gramEnd"/>
      <w:r w:rsidRPr="0054624A">
        <w:t>fillDemo</w:t>
      </w:r>
      <w:proofErr w:type="spellEnd"/>
      <w:r w:rsidRPr="0054624A">
        <w:t>() {</w:t>
      </w:r>
    </w:p>
    <w:p w14:paraId="45BAA0C6" w14:textId="77777777" w:rsidR="0054624A" w:rsidRPr="0054624A" w:rsidRDefault="0054624A" w:rsidP="0054624A">
      <w:pPr>
        <w:pStyle w:val="afff"/>
      </w:pPr>
      <w:r w:rsidRPr="0054624A">
        <w:t xml:space="preserve">    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spellStart"/>
      <w:proofErr w:type="gramEnd"/>
      <w:r w:rsidRPr="0054624A">
        <w:t>random_device</w:t>
      </w:r>
      <w:proofErr w:type="spellEnd"/>
      <w:r w:rsidRPr="0054624A">
        <w:t xml:space="preserve"> </w:t>
      </w:r>
      <w:proofErr w:type="spellStart"/>
      <w:r w:rsidRPr="0054624A">
        <w:t>rd</w:t>
      </w:r>
      <w:proofErr w:type="spellEnd"/>
      <w:r w:rsidRPr="0054624A">
        <w:t>;</w:t>
      </w:r>
    </w:p>
    <w:p w14:paraId="23B6974F" w14:textId="77777777" w:rsidR="0054624A" w:rsidRPr="0054624A" w:rsidRDefault="0054624A" w:rsidP="0054624A">
      <w:pPr>
        <w:pStyle w:val="afff"/>
      </w:pPr>
      <w:r w:rsidRPr="0054624A">
        <w:t xml:space="preserve">    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gramEnd"/>
      <w:r w:rsidRPr="0054624A">
        <w:t xml:space="preserve">mt19937 </w:t>
      </w:r>
      <w:proofErr w:type="spellStart"/>
      <w:r w:rsidRPr="0054624A">
        <w:t>gen</w:t>
      </w:r>
      <w:proofErr w:type="spellEnd"/>
      <w:r w:rsidRPr="0054624A">
        <w:t>(</w:t>
      </w:r>
      <w:proofErr w:type="spellStart"/>
      <w:r w:rsidRPr="0054624A">
        <w:t>rd</w:t>
      </w:r>
      <w:proofErr w:type="spellEnd"/>
      <w:r w:rsidRPr="0054624A">
        <w:t>());</w:t>
      </w:r>
    </w:p>
    <w:p w14:paraId="2ED78133" w14:textId="77777777" w:rsidR="0054624A" w:rsidRPr="0054624A" w:rsidRDefault="0054624A" w:rsidP="0054624A">
      <w:pPr>
        <w:pStyle w:val="afff"/>
      </w:pPr>
      <w:r w:rsidRPr="0054624A">
        <w:t xml:space="preserve">    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spellStart"/>
      <w:proofErr w:type="gramEnd"/>
      <w:r w:rsidRPr="0054624A">
        <w:t>uniform_int_distribution</w:t>
      </w:r>
      <w:proofErr w:type="spellEnd"/>
      <w:r w:rsidRPr="0054624A">
        <w:t>&lt;</w:t>
      </w:r>
      <w:proofErr w:type="spellStart"/>
      <w:r w:rsidRPr="0054624A">
        <w:t>int</w:t>
      </w:r>
      <w:proofErr w:type="spellEnd"/>
      <w:r w:rsidRPr="0054624A">
        <w:t xml:space="preserve">&gt; </w:t>
      </w:r>
      <w:proofErr w:type="spellStart"/>
      <w:r w:rsidRPr="0054624A">
        <w:t>dist</w:t>
      </w:r>
      <w:proofErr w:type="spellEnd"/>
      <w:r w:rsidRPr="0054624A">
        <w:t>(10000, 99999);</w:t>
      </w:r>
    </w:p>
    <w:p w14:paraId="1C8450A7" w14:textId="77777777" w:rsidR="0054624A" w:rsidRPr="0054624A" w:rsidRDefault="0054624A" w:rsidP="0054624A">
      <w:pPr>
        <w:pStyle w:val="afff"/>
      </w:pPr>
    </w:p>
    <w:p w14:paraId="1B16E951" w14:textId="77777777" w:rsidR="0054624A" w:rsidRPr="0054624A" w:rsidRDefault="0054624A" w:rsidP="0054624A">
      <w:pPr>
        <w:pStyle w:val="afff"/>
      </w:pPr>
      <w:r w:rsidRPr="0054624A">
        <w:t xml:space="preserve">    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spellStart"/>
      <w:proofErr w:type="gramEnd"/>
      <w:r w:rsidRPr="0054624A">
        <w:t>vector</w:t>
      </w:r>
      <w:proofErr w:type="spellEnd"/>
      <w:r w:rsidRPr="0054624A">
        <w:t>&lt;</w:t>
      </w:r>
      <w:proofErr w:type="spellStart"/>
      <w:proofErr w:type="gramStart"/>
      <w:r w:rsidRPr="0054624A">
        <w:t>std</w:t>
      </w:r>
      <w:proofErr w:type="spellEnd"/>
      <w:r w:rsidRPr="0054624A">
        <w:t>::</w:t>
      </w:r>
      <w:proofErr w:type="spellStart"/>
      <w:proofErr w:type="gramEnd"/>
      <w:r w:rsidRPr="0054624A">
        <w:t>string</w:t>
      </w:r>
      <w:proofErr w:type="spellEnd"/>
      <w:r w:rsidRPr="0054624A">
        <w:t xml:space="preserve">&gt; </w:t>
      </w:r>
      <w:proofErr w:type="spellStart"/>
      <w:r w:rsidRPr="0054624A">
        <w:t>names</w:t>
      </w:r>
      <w:proofErr w:type="spellEnd"/>
      <w:r w:rsidRPr="0054624A">
        <w:t xml:space="preserve"> = {</w:t>
      </w:r>
    </w:p>
    <w:p w14:paraId="59018950" w14:textId="77777777" w:rsidR="0054624A" w:rsidRPr="0054624A" w:rsidRDefault="0054624A" w:rsidP="0054624A">
      <w:pPr>
        <w:pStyle w:val="afff"/>
      </w:pPr>
      <w:r w:rsidRPr="0054624A">
        <w:t xml:space="preserve">        "Иванов Иван Иванович",</w:t>
      </w:r>
    </w:p>
    <w:p w14:paraId="2AFDA771" w14:textId="77777777" w:rsidR="0054624A" w:rsidRPr="0054624A" w:rsidRDefault="0054624A" w:rsidP="0054624A">
      <w:pPr>
        <w:pStyle w:val="afff"/>
      </w:pPr>
      <w:r w:rsidRPr="0054624A">
        <w:t xml:space="preserve">        "Петров Петр Петрович",</w:t>
      </w:r>
    </w:p>
    <w:p w14:paraId="600D6AAC" w14:textId="77777777" w:rsidR="0054624A" w:rsidRPr="0054624A" w:rsidRDefault="0054624A" w:rsidP="0054624A">
      <w:pPr>
        <w:pStyle w:val="afff"/>
      </w:pPr>
      <w:r w:rsidRPr="0054624A">
        <w:t xml:space="preserve">        "Сидорова Анна Сергеевна",</w:t>
      </w:r>
    </w:p>
    <w:p w14:paraId="7DC23367" w14:textId="77777777" w:rsidR="0054624A" w:rsidRPr="0054624A" w:rsidRDefault="0054624A" w:rsidP="0054624A">
      <w:pPr>
        <w:pStyle w:val="afff"/>
      </w:pPr>
      <w:r w:rsidRPr="0054624A">
        <w:t xml:space="preserve">        "Кузнецов Дмитрий Андреевич",</w:t>
      </w:r>
    </w:p>
    <w:p w14:paraId="1E3AFE57" w14:textId="77777777" w:rsidR="0054624A" w:rsidRPr="0054624A" w:rsidRDefault="0054624A" w:rsidP="0054624A">
      <w:pPr>
        <w:pStyle w:val="afff"/>
      </w:pPr>
      <w:r w:rsidRPr="0054624A">
        <w:t xml:space="preserve">        "Смирнова Ольга Владимировна",</w:t>
      </w:r>
    </w:p>
    <w:p w14:paraId="583C161D" w14:textId="77777777" w:rsidR="0054624A" w:rsidRPr="0054624A" w:rsidRDefault="0054624A" w:rsidP="0054624A">
      <w:pPr>
        <w:pStyle w:val="afff"/>
      </w:pPr>
      <w:r w:rsidRPr="0054624A">
        <w:t xml:space="preserve">        "Федоров Николай Павлович"</w:t>
      </w:r>
    </w:p>
    <w:p w14:paraId="14292D7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t xml:space="preserve">    </w:t>
      </w:r>
      <w:r w:rsidRPr="0054624A">
        <w:rPr>
          <w:lang w:val="en-US"/>
        </w:rPr>
        <w:t>};</w:t>
      </w:r>
    </w:p>
    <w:p w14:paraId="0AC18998" w14:textId="77777777" w:rsidR="0054624A" w:rsidRPr="0054624A" w:rsidRDefault="0054624A" w:rsidP="0054624A">
      <w:pPr>
        <w:pStyle w:val="afff"/>
        <w:rPr>
          <w:lang w:val="en-US"/>
        </w:rPr>
      </w:pPr>
    </w:p>
    <w:p w14:paraId="3DC84683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</w:t>
      </w:r>
      <w:proofErr w:type="gramStart"/>
      <w:r w:rsidRPr="0054624A">
        <w:rPr>
          <w:lang w:val="en-US"/>
        </w:rPr>
        <w:t>std::</w:t>
      </w:r>
      <w:proofErr w:type="gramEnd"/>
      <w:r w:rsidRPr="0054624A">
        <w:rPr>
          <w:lang w:val="en-US"/>
        </w:rPr>
        <w:t>vector&lt;</w:t>
      </w:r>
      <w:proofErr w:type="gramStart"/>
      <w:r w:rsidRPr="0054624A">
        <w:rPr>
          <w:lang w:val="en-US"/>
        </w:rPr>
        <w:t>std::</w:t>
      </w:r>
      <w:proofErr w:type="gramEnd"/>
      <w:r w:rsidRPr="0054624A">
        <w:rPr>
          <w:lang w:val="en-US"/>
        </w:rPr>
        <w:t>string&gt; addresses = {</w:t>
      </w:r>
    </w:p>
    <w:p w14:paraId="4745F591" w14:textId="77777777" w:rsidR="0054624A" w:rsidRPr="0054624A" w:rsidRDefault="0054624A" w:rsidP="0054624A">
      <w:pPr>
        <w:pStyle w:val="afff"/>
      </w:pPr>
      <w:r w:rsidRPr="0054624A">
        <w:rPr>
          <w:lang w:val="en-US"/>
        </w:rPr>
        <w:t xml:space="preserve">        </w:t>
      </w:r>
      <w:r w:rsidRPr="0054624A">
        <w:t>"ул. Ленина, д. 10",</w:t>
      </w:r>
    </w:p>
    <w:p w14:paraId="61EA9DAE" w14:textId="77777777" w:rsidR="0054624A" w:rsidRPr="0054624A" w:rsidRDefault="0054624A" w:rsidP="0054624A">
      <w:pPr>
        <w:pStyle w:val="afff"/>
      </w:pPr>
      <w:r w:rsidRPr="0054624A">
        <w:t xml:space="preserve">        "ул. Пушкина, д. 25",</w:t>
      </w:r>
    </w:p>
    <w:p w14:paraId="00B00C88" w14:textId="77777777" w:rsidR="0054624A" w:rsidRPr="0054624A" w:rsidRDefault="0054624A" w:rsidP="0054624A">
      <w:pPr>
        <w:pStyle w:val="afff"/>
      </w:pPr>
      <w:r w:rsidRPr="0054624A">
        <w:t xml:space="preserve">        "пр. Гагарина, д. 3",</w:t>
      </w:r>
    </w:p>
    <w:p w14:paraId="7CDD7B98" w14:textId="77777777" w:rsidR="0054624A" w:rsidRPr="0054624A" w:rsidRDefault="0054624A" w:rsidP="0054624A">
      <w:pPr>
        <w:pStyle w:val="afff"/>
      </w:pPr>
      <w:r w:rsidRPr="0054624A">
        <w:t xml:space="preserve">        "ул. Советская, д. 42",</w:t>
      </w:r>
    </w:p>
    <w:p w14:paraId="57DB6D48" w14:textId="77777777" w:rsidR="0054624A" w:rsidRPr="0054624A" w:rsidRDefault="0054624A" w:rsidP="0054624A">
      <w:pPr>
        <w:pStyle w:val="afff"/>
      </w:pPr>
      <w:r w:rsidRPr="0054624A">
        <w:t xml:space="preserve">        "пер. Школьный, д. 7",</w:t>
      </w:r>
    </w:p>
    <w:p w14:paraId="17FC3A27" w14:textId="77777777" w:rsidR="0054624A" w:rsidRPr="0054624A" w:rsidRDefault="0054624A" w:rsidP="0054624A">
      <w:pPr>
        <w:pStyle w:val="afff"/>
      </w:pPr>
      <w:r w:rsidRPr="0054624A">
        <w:t xml:space="preserve">        "ул. Мира, д. 15"</w:t>
      </w:r>
    </w:p>
    <w:p w14:paraId="424F9939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t xml:space="preserve">    </w:t>
      </w:r>
      <w:r w:rsidRPr="0054624A">
        <w:rPr>
          <w:lang w:val="en-US"/>
        </w:rPr>
        <w:t>};</w:t>
      </w:r>
    </w:p>
    <w:p w14:paraId="02B5FC3F" w14:textId="77777777" w:rsidR="0054624A" w:rsidRPr="0054624A" w:rsidRDefault="0054624A" w:rsidP="0054624A">
      <w:pPr>
        <w:pStyle w:val="afff"/>
        <w:rPr>
          <w:lang w:val="en-US"/>
        </w:rPr>
      </w:pPr>
    </w:p>
    <w:p w14:paraId="1A9ABCE1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for (int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 xml:space="preserve"> = 0;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 xml:space="preserve"> &lt; </w:t>
      </w:r>
      <w:proofErr w:type="spellStart"/>
      <w:r w:rsidRPr="0054624A">
        <w:rPr>
          <w:lang w:val="en-US"/>
        </w:rPr>
        <w:t>names.size</w:t>
      </w:r>
      <w:proofErr w:type="spellEnd"/>
      <w:r w:rsidRPr="0054624A">
        <w:rPr>
          <w:lang w:val="en-US"/>
        </w:rPr>
        <w:t xml:space="preserve">(); </w:t>
      </w:r>
      <w:proofErr w:type="spellStart"/>
      <w:r w:rsidRPr="0054624A">
        <w:rPr>
          <w:lang w:val="en-US"/>
        </w:rPr>
        <w:t>i</w:t>
      </w:r>
      <w:proofErr w:type="spellEnd"/>
      <w:r w:rsidRPr="0054624A">
        <w:rPr>
          <w:lang w:val="en-US"/>
        </w:rPr>
        <w:t>++) {</w:t>
      </w:r>
    </w:p>
    <w:p w14:paraId="3D4CBBDD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int ticket = </w:t>
      </w:r>
      <w:proofErr w:type="spellStart"/>
      <w:r w:rsidRPr="0054624A">
        <w:rPr>
          <w:lang w:val="en-US"/>
        </w:rPr>
        <w:t>dist</w:t>
      </w:r>
      <w:proofErr w:type="spellEnd"/>
      <w:r w:rsidRPr="0054624A">
        <w:rPr>
          <w:lang w:val="en-US"/>
        </w:rPr>
        <w:t>(gen);</w:t>
      </w:r>
    </w:p>
    <w:p w14:paraId="43CFD9A3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string 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 xml:space="preserve"> = names[rand() % </w:t>
      </w:r>
      <w:proofErr w:type="spellStart"/>
      <w:r w:rsidRPr="0054624A">
        <w:rPr>
          <w:lang w:val="en-US"/>
        </w:rPr>
        <w:t>names.size</w:t>
      </w:r>
      <w:proofErr w:type="spellEnd"/>
      <w:r w:rsidRPr="0054624A">
        <w:rPr>
          <w:lang w:val="en-US"/>
        </w:rPr>
        <w:t>()];</w:t>
      </w:r>
    </w:p>
    <w:p w14:paraId="17DD1F94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string address = addresses[rand() % </w:t>
      </w:r>
      <w:proofErr w:type="spellStart"/>
      <w:r w:rsidRPr="0054624A">
        <w:rPr>
          <w:lang w:val="en-US"/>
        </w:rPr>
        <w:t>addresses.size</w:t>
      </w:r>
      <w:proofErr w:type="spellEnd"/>
      <w:r w:rsidRPr="0054624A">
        <w:rPr>
          <w:lang w:val="en-US"/>
        </w:rPr>
        <w:t>()];</w:t>
      </w:r>
    </w:p>
    <w:p w14:paraId="191130AF" w14:textId="77777777" w:rsidR="0054624A" w:rsidRPr="0054624A" w:rsidRDefault="0054624A" w:rsidP="0054624A">
      <w:pPr>
        <w:pStyle w:val="afff"/>
        <w:rPr>
          <w:lang w:val="en-US"/>
        </w:rPr>
      </w:pPr>
    </w:p>
    <w:p w14:paraId="43855ABA" w14:textId="77777777" w:rsidR="0054624A" w:rsidRPr="0054624A" w:rsidRDefault="0054624A" w:rsidP="0054624A">
      <w:pPr>
        <w:pStyle w:val="afff"/>
        <w:rPr>
          <w:lang w:val="en-US"/>
        </w:rPr>
      </w:pPr>
      <w:r w:rsidRPr="0054624A">
        <w:rPr>
          <w:lang w:val="en-US"/>
        </w:rPr>
        <w:t xml:space="preserve">        Reader r(ticket, </w:t>
      </w:r>
      <w:proofErr w:type="spellStart"/>
      <w:r w:rsidRPr="0054624A">
        <w:rPr>
          <w:lang w:val="en-US"/>
        </w:rPr>
        <w:t>fio</w:t>
      </w:r>
      <w:proofErr w:type="spellEnd"/>
      <w:r w:rsidRPr="0054624A">
        <w:rPr>
          <w:lang w:val="en-US"/>
        </w:rPr>
        <w:t>, address);</w:t>
      </w:r>
    </w:p>
    <w:p w14:paraId="6DF67167" w14:textId="77777777" w:rsidR="0054624A" w:rsidRPr="0054624A" w:rsidRDefault="0054624A" w:rsidP="0054624A">
      <w:pPr>
        <w:pStyle w:val="afff"/>
      </w:pPr>
      <w:r w:rsidRPr="0054624A">
        <w:rPr>
          <w:lang w:val="en-US"/>
        </w:rPr>
        <w:t xml:space="preserve">        </w:t>
      </w:r>
      <w:proofErr w:type="spellStart"/>
      <w:r w:rsidRPr="0054624A">
        <w:t>insert</w:t>
      </w:r>
      <w:proofErr w:type="spellEnd"/>
      <w:r w:rsidRPr="0054624A">
        <w:t>(r);</w:t>
      </w:r>
    </w:p>
    <w:p w14:paraId="22696279" w14:textId="77777777" w:rsidR="0054624A" w:rsidRPr="0054624A" w:rsidRDefault="0054624A" w:rsidP="0054624A">
      <w:pPr>
        <w:pStyle w:val="afff"/>
      </w:pPr>
      <w:r w:rsidRPr="0054624A">
        <w:t xml:space="preserve">    }</w:t>
      </w:r>
    </w:p>
    <w:p w14:paraId="055A155F" w14:textId="3FF37E92" w:rsidR="0054624A" w:rsidRPr="0054624A" w:rsidRDefault="0054624A" w:rsidP="0054624A">
      <w:pPr>
        <w:pStyle w:val="afff"/>
      </w:pPr>
      <w:r w:rsidRPr="0054624A">
        <w:t>}</w:t>
      </w:r>
    </w:p>
    <w:p w14:paraId="18EA01B3" w14:textId="08D71148" w:rsidR="00322602" w:rsidRDefault="00322602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</w:p>
    <w:p w14:paraId="460AD658" w14:textId="0CE5E728" w:rsidR="0054624A" w:rsidRDefault="0054624A" w:rsidP="005462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Листинг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  <w:t xml:space="preserve">1.5 –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eastAsia="ru-RU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kern w:val="0"/>
          <w:sz w:val="24"/>
          <w:szCs w:val="21"/>
          <w:lang w:val="en-US" w:eastAsia="ru-RU"/>
          <w14:ligatures w14:val="none"/>
        </w:rPr>
        <w:t>main.cpp</w:t>
      </w:r>
    </w:p>
    <w:p w14:paraId="136B1515" w14:textId="77777777" w:rsidR="0054624A" w:rsidRPr="0054624A" w:rsidRDefault="0054624A" w:rsidP="0054624A">
      <w:pPr>
        <w:pStyle w:val="afff"/>
      </w:pPr>
      <w:r w:rsidRPr="0054624A">
        <w:t>#include "</w:t>
      </w:r>
      <w:proofErr w:type="spellStart"/>
      <w:r w:rsidRPr="0054624A">
        <w:t>Reader.h</w:t>
      </w:r>
      <w:proofErr w:type="spellEnd"/>
      <w:r w:rsidRPr="0054624A">
        <w:t>"</w:t>
      </w:r>
    </w:p>
    <w:p w14:paraId="0E1481AD" w14:textId="77777777" w:rsidR="0054624A" w:rsidRPr="0054624A" w:rsidRDefault="0054624A" w:rsidP="0054624A">
      <w:pPr>
        <w:pStyle w:val="afff"/>
      </w:pPr>
      <w:r w:rsidRPr="0054624A">
        <w:t>#include "</w:t>
      </w:r>
      <w:proofErr w:type="spellStart"/>
      <w:r w:rsidRPr="0054624A">
        <w:t>HashTable.h</w:t>
      </w:r>
      <w:proofErr w:type="spellEnd"/>
      <w:r w:rsidRPr="0054624A">
        <w:t>"</w:t>
      </w:r>
    </w:p>
    <w:p w14:paraId="43BF826B" w14:textId="77777777" w:rsidR="0054624A" w:rsidRPr="0054624A" w:rsidRDefault="0054624A" w:rsidP="0054624A">
      <w:pPr>
        <w:pStyle w:val="afff"/>
      </w:pPr>
      <w:r w:rsidRPr="0054624A">
        <w:t>#include &lt;</w:t>
      </w:r>
      <w:proofErr w:type="spellStart"/>
      <w:r w:rsidRPr="0054624A">
        <w:t>iostream</w:t>
      </w:r>
      <w:proofErr w:type="spellEnd"/>
      <w:r w:rsidRPr="0054624A">
        <w:t>&gt;</w:t>
      </w:r>
    </w:p>
    <w:p w14:paraId="24FB2208" w14:textId="77777777" w:rsidR="0054624A" w:rsidRPr="0054624A" w:rsidRDefault="0054624A" w:rsidP="0054624A">
      <w:pPr>
        <w:pStyle w:val="afff"/>
      </w:pPr>
      <w:r w:rsidRPr="0054624A">
        <w:t>#include &lt;</w:t>
      </w:r>
      <w:proofErr w:type="spellStart"/>
      <w:r w:rsidRPr="0054624A">
        <w:t>vector</w:t>
      </w:r>
      <w:proofErr w:type="spellEnd"/>
      <w:r w:rsidRPr="0054624A">
        <w:t>&gt;</w:t>
      </w:r>
    </w:p>
    <w:p w14:paraId="51555A9B" w14:textId="77777777" w:rsidR="0054624A" w:rsidRPr="0054624A" w:rsidRDefault="0054624A" w:rsidP="0054624A">
      <w:pPr>
        <w:pStyle w:val="afff"/>
      </w:pPr>
      <w:r w:rsidRPr="0054624A">
        <w:t>#include &lt;</w:t>
      </w:r>
      <w:proofErr w:type="spellStart"/>
      <w:r w:rsidRPr="0054624A">
        <w:t>string</w:t>
      </w:r>
      <w:proofErr w:type="spellEnd"/>
      <w:r w:rsidRPr="0054624A">
        <w:t>&gt;</w:t>
      </w:r>
    </w:p>
    <w:p w14:paraId="5281D402" w14:textId="77777777" w:rsidR="0054624A" w:rsidRPr="0054624A" w:rsidRDefault="0054624A" w:rsidP="0054624A">
      <w:pPr>
        <w:pStyle w:val="afff"/>
      </w:pPr>
      <w:r w:rsidRPr="0054624A">
        <w:t>#include &lt;</w:t>
      </w:r>
      <w:proofErr w:type="spellStart"/>
      <w:r w:rsidRPr="0054624A">
        <w:t>random</w:t>
      </w:r>
      <w:proofErr w:type="spellEnd"/>
      <w:r w:rsidRPr="0054624A">
        <w:t>&gt;</w:t>
      </w:r>
    </w:p>
    <w:p w14:paraId="59AF398D" w14:textId="77777777" w:rsidR="0054624A" w:rsidRPr="0054624A" w:rsidRDefault="0054624A" w:rsidP="0054624A">
      <w:pPr>
        <w:pStyle w:val="afff"/>
      </w:pPr>
      <w:r w:rsidRPr="0054624A">
        <w:t>#include &lt;</w:t>
      </w:r>
      <w:proofErr w:type="spellStart"/>
      <w:r w:rsidRPr="0054624A">
        <w:t>limits</w:t>
      </w:r>
      <w:proofErr w:type="spellEnd"/>
      <w:r w:rsidRPr="0054624A">
        <w:t>&gt;</w:t>
      </w:r>
    </w:p>
    <w:p w14:paraId="323FB47C" w14:textId="77777777" w:rsidR="0054624A" w:rsidRPr="0054624A" w:rsidRDefault="0054624A" w:rsidP="0054624A">
      <w:pPr>
        <w:pStyle w:val="afff"/>
      </w:pPr>
      <w:proofErr w:type="spellStart"/>
      <w:r w:rsidRPr="0054624A">
        <w:t>using</w:t>
      </w:r>
      <w:proofErr w:type="spellEnd"/>
      <w:r w:rsidRPr="0054624A">
        <w:t xml:space="preserve"> </w:t>
      </w:r>
      <w:proofErr w:type="spellStart"/>
      <w:r w:rsidRPr="0054624A">
        <w:t>namespace</w:t>
      </w:r>
      <w:proofErr w:type="spellEnd"/>
      <w:r w:rsidRPr="0054624A">
        <w:t xml:space="preserve"> </w:t>
      </w:r>
      <w:proofErr w:type="spellStart"/>
      <w:r w:rsidRPr="0054624A">
        <w:t>std</w:t>
      </w:r>
      <w:proofErr w:type="spellEnd"/>
      <w:r w:rsidRPr="0054624A">
        <w:t>;</w:t>
      </w:r>
    </w:p>
    <w:p w14:paraId="50FBBFDA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5C7B0C8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9B0808A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9597A53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C61E428" w14:textId="03AB9B50" w:rsidR="0054624A" w:rsidRP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ab/>
      </w:r>
      <w:r w:rsidRPr="005462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Продолжение листинга </w:t>
      </w:r>
      <w:r w:rsidRPr="005462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1.5</w:t>
      </w:r>
    </w:p>
    <w:p w14:paraId="64FC00FC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static void </w:t>
      </w:r>
      <w:proofErr w:type="spellStart"/>
      <w:r w:rsidRPr="0054624A">
        <w:rPr>
          <w:lang w:val="en-US" w:eastAsia="ru-RU"/>
        </w:rPr>
        <w:t>printMenu</w:t>
      </w:r>
      <w:proofErr w:type="spellEnd"/>
      <w:r w:rsidRPr="0054624A">
        <w:rPr>
          <w:lang w:val="en-US" w:eastAsia="ru-RU"/>
        </w:rPr>
        <w:t>() {</w:t>
      </w:r>
    </w:p>
    <w:p w14:paraId="32BEA7E1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"\n================ </w:t>
      </w:r>
      <w:proofErr w:type="spellStart"/>
      <w:r w:rsidRPr="0054624A">
        <w:rPr>
          <w:lang w:val="en-US" w:eastAsia="ru-RU"/>
        </w:rPr>
        <w:t>Хеш-таблица</w:t>
      </w:r>
      <w:proofErr w:type="spellEnd"/>
      <w:r w:rsidRPr="0054624A">
        <w:rPr>
          <w:lang w:val="en-US" w:eastAsia="ru-RU"/>
        </w:rPr>
        <w:t xml:space="preserve"> (</w:t>
      </w:r>
      <w:proofErr w:type="spellStart"/>
      <w:r w:rsidRPr="0054624A">
        <w:rPr>
          <w:lang w:val="en-US" w:eastAsia="ru-RU"/>
        </w:rPr>
        <w:t>цепное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хеширование</w:t>
      </w:r>
      <w:proofErr w:type="spellEnd"/>
      <w:r w:rsidRPr="0054624A">
        <w:rPr>
          <w:lang w:val="en-US" w:eastAsia="ru-RU"/>
        </w:rPr>
        <w:t>) ================\n";</w:t>
      </w:r>
    </w:p>
    <w:p w14:paraId="573B1E88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"1) Добавить читателя\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120F1F4D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"2) Удалить читателя по номеру\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693082EB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"3) Найти читателя по номеру\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051B692F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"4) Вывести таблицу\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079EF490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"5) Автозаполнение 5–7 записями (рандом)\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7818EC89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"0) </w:t>
      </w:r>
      <w:proofErr w:type="spellStart"/>
      <w:r w:rsidRPr="0054624A">
        <w:rPr>
          <w:lang w:val="en-US" w:eastAsia="ru-RU"/>
        </w:rPr>
        <w:t>Выход</w:t>
      </w:r>
      <w:proofErr w:type="spellEnd"/>
      <w:r w:rsidRPr="0054624A">
        <w:rPr>
          <w:lang w:val="en-US" w:eastAsia="ru-RU"/>
        </w:rPr>
        <w:t>\n";</w:t>
      </w:r>
    </w:p>
    <w:p w14:paraId="6F3734C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"-------------------------------------------------------------------\n";</w:t>
      </w:r>
    </w:p>
    <w:p w14:paraId="33EFF36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</w:t>
      </w:r>
      <w:proofErr w:type="spellStart"/>
      <w:r w:rsidRPr="0054624A">
        <w:rPr>
          <w:lang w:val="en-US" w:eastAsia="ru-RU"/>
        </w:rPr>
        <w:t>Выберите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пункт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меню</w:t>
      </w:r>
      <w:proofErr w:type="spellEnd"/>
      <w:r w:rsidRPr="0054624A">
        <w:rPr>
          <w:lang w:val="en-US" w:eastAsia="ru-RU"/>
        </w:rPr>
        <w:t>: ";</w:t>
      </w:r>
    </w:p>
    <w:p w14:paraId="1758C8A7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>}</w:t>
      </w:r>
    </w:p>
    <w:p w14:paraId="44165E2C" w14:textId="77777777" w:rsidR="0054624A" w:rsidRPr="0054624A" w:rsidRDefault="0054624A" w:rsidP="0054624A">
      <w:pPr>
        <w:pStyle w:val="afff"/>
        <w:rPr>
          <w:lang w:val="en-US" w:eastAsia="ru-RU"/>
        </w:rPr>
      </w:pPr>
    </w:p>
    <w:p w14:paraId="29279DF8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static int </w:t>
      </w:r>
      <w:proofErr w:type="spellStart"/>
      <w:r w:rsidRPr="0054624A">
        <w:rPr>
          <w:lang w:val="en-US" w:eastAsia="ru-RU"/>
        </w:rPr>
        <w:t>promptInt</w:t>
      </w:r>
      <w:proofErr w:type="spellEnd"/>
      <w:r w:rsidRPr="0054624A">
        <w:rPr>
          <w:lang w:val="en-US" w:eastAsia="ru-RU"/>
        </w:rPr>
        <w:t>(const string &amp;msg) {</w:t>
      </w:r>
    </w:p>
    <w:p w14:paraId="6FE400B8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msg;</w:t>
      </w:r>
    </w:p>
    <w:p w14:paraId="18FC7394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int x{};</w:t>
      </w:r>
    </w:p>
    <w:p w14:paraId="27EABB6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while (!(</w:t>
      </w:r>
      <w:proofErr w:type="spellStart"/>
      <w:r w:rsidRPr="0054624A">
        <w:rPr>
          <w:lang w:val="en-US" w:eastAsia="ru-RU"/>
        </w:rPr>
        <w:t>cin</w:t>
      </w:r>
      <w:proofErr w:type="spellEnd"/>
      <w:r w:rsidRPr="0054624A">
        <w:rPr>
          <w:lang w:val="en-US" w:eastAsia="ru-RU"/>
        </w:rPr>
        <w:t xml:space="preserve"> &gt;&gt; x)) {</w:t>
      </w:r>
    </w:p>
    <w:p w14:paraId="73250316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</w:t>
      </w:r>
      <w:proofErr w:type="spellStart"/>
      <w:r w:rsidRPr="0054624A">
        <w:rPr>
          <w:lang w:val="en-US" w:eastAsia="ru-RU"/>
        </w:rPr>
        <w:t>cin.clear</w:t>
      </w:r>
      <w:proofErr w:type="spellEnd"/>
      <w:r w:rsidRPr="0054624A">
        <w:rPr>
          <w:lang w:val="en-US" w:eastAsia="ru-RU"/>
        </w:rPr>
        <w:t>();</w:t>
      </w:r>
    </w:p>
    <w:p w14:paraId="6DF44F9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</w:t>
      </w:r>
      <w:proofErr w:type="spellStart"/>
      <w:r w:rsidRPr="0054624A">
        <w:rPr>
          <w:lang w:val="en-US" w:eastAsia="ru-RU"/>
        </w:rPr>
        <w:t>cin.ignore</w:t>
      </w:r>
      <w:proofErr w:type="spellEnd"/>
      <w:r w:rsidRPr="0054624A">
        <w:rPr>
          <w:lang w:val="en-US" w:eastAsia="ru-RU"/>
        </w:rPr>
        <w:t>(</w:t>
      </w:r>
      <w:proofErr w:type="spellStart"/>
      <w:r w:rsidRPr="0054624A">
        <w:rPr>
          <w:lang w:val="en-US" w:eastAsia="ru-RU"/>
        </w:rPr>
        <w:t>numeric_limits</w:t>
      </w:r>
      <w:proofErr w:type="spellEnd"/>
      <w:r w:rsidRPr="0054624A">
        <w:rPr>
          <w:lang w:val="en-US" w:eastAsia="ru-RU"/>
        </w:rPr>
        <w:t>&lt;</w:t>
      </w:r>
      <w:proofErr w:type="spellStart"/>
      <w:r w:rsidRPr="0054624A">
        <w:rPr>
          <w:lang w:val="en-US" w:eastAsia="ru-RU"/>
        </w:rPr>
        <w:t>streamsize</w:t>
      </w:r>
      <w:proofErr w:type="spellEnd"/>
      <w:proofErr w:type="gramStart"/>
      <w:r w:rsidRPr="0054624A">
        <w:rPr>
          <w:lang w:val="en-US" w:eastAsia="ru-RU"/>
        </w:rPr>
        <w:t>&gt;::</w:t>
      </w:r>
      <w:proofErr w:type="gramEnd"/>
      <w:r w:rsidRPr="0054624A">
        <w:rPr>
          <w:lang w:val="en-US" w:eastAsia="ru-RU"/>
        </w:rPr>
        <w:t>max(), '\n');</w:t>
      </w:r>
    </w:p>
    <w:p w14:paraId="509D28CB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</w:t>
      </w:r>
      <w:proofErr w:type="spellStart"/>
      <w:r w:rsidRPr="0054624A">
        <w:rPr>
          <w:lang w:val="en-US" w:eastAsia="ru-RU"/>
        </w:rPr>
        <w:t>Некорректный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ввод</w:t>
      </w:r>
      <w:proofErr w:type="spellEnd"/>
      <w:r w:rsidRPr="0054624A">
        <w:rPr>
          <w:lang w:val="en-US" w:eastAsia="ru-RU"/>
        </w:rPr>
        <w:t xml:space="preserve">. </w:t>
      </w:r>
      <w:proofErr w:type="spellStart"/>
      <w:r w:rsidRPr="0054624A">
        <w:rPr>
          <w:lang w:val="en-US" w:eastAsia="ru-RU"/>
        </w:rPr>
        <w:t>Повторите</w:t>
      </w:r>
      <w:proofErr w:type="spellEnd"/>
      <w:r w:rsidRPr="0054624A">
        <w:rPr>
          <w:lang w:val="en-US" w:eastAsia="ru-RU"/>
        </w:rPr>
        <w:t>: ";</w:t>
      </w:r>
    </w:p>
    <w:p w14:paraId="3832D9B9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}</w:t>
      </w:r>
    </w:p>
    <w:p w14:paraId="11D77037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cin.ignore</w:t>
      </w:r>
      <w:proofErr w:type="spellEnd"/>
      <w:r w:rsidRPr="0054624A">
        <w:rPr>
          <w:lang w:val="en-US" w:eastAsia="ru-RU"/>
        </w:rPr>
        <w:t>(</w:t>
      </w:r>
      <w:proofErr w:type="spellStart"/>
      <w:r w:rsidRPr="0054624A">
        <w:rPr>
          <w:lang w:val="en-US" w:eastAsia="ru-RU"/>
        </w:rPr>
        <w:t>numeric_limits</w:t>
      </w:r>
      <w:proofErr w:type="spellEnd"/>
      <w:r w:rsidRPr="0054624A">
        <w:rPr>
          <w:lang w:val="en-US" w:eastAsia="ru-RU"/>
        </w:rPr>
        <w:t>&lt;</w:t>
      </w:r>
      <w:proofErr w:type="spellStart"/>
      <w:r w:rsidRPr="0054624A">
        <w:rPr>
          <w:lang w:val="en-US" w:eastAsia="ru-RU"/>
        </w:rPr>
        <w:t>streamsize</w:t>
      </w:r>
      <w:proofErr w:type="spellEnd"/>
      <w:proofErr w:type="gramStart"/>
      <w:r w:rsidRPr="0054624A">
        <w:rPr>
          <w:lang w:val="en-US" w:eastAsia="ru-RU"/>
        </w:rPr>
        <w:t>&gt;::</w:t>
      </w:r>
      <w:proofErr w:type="gramEnd"/>
      <w:r w:rsidRPr="0054624A">
        <w:rPr>
          <w:lang w:val="en-US" w:eastAsia="ru-RU"/>
        </w:rPr>
        <w:t>max(), '\n');</w:t>
      </w:r>
    </w:p>
    <w:p w14:paraId="10F8B7F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return x;</w:t>
      </w:r>
    </w:p>
    <w:p w14:paraId="30B53061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>}</w:t>
      </w:r>
    </w:p>
    <w:p w14:paraId="320DC9F0" w14:textId="77777777" w:rsidR="0054624A" w:rsidRPr="0054624A" w:rsidRDefault="0054624A" w:rsidP="0054624A">
      <w:pPr>
        <w:pStyle w:val="afff"/>
        <w:rPr>
          <w:lang w:val="en-US" w:eastAsia="ru-RU"/>
        </w:rPr>
      </w:pPr>
    </w:p>
    <w:p w14:paraId="5608C7B7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static string </w:t>
      </w:r>
      <w:proofErr w:type="spellStart"/>
      <w:r w:rsidRPr="0054624A">
        <w:rPr>
          <w:lang w:val="en-US" w:eastAsia="ru-RU"/>
        </w:rPr>
        <w:t>promptLine</w:t>
      </w:r>
      <w:proofErr w:type="spellEnd"/>
      <w:r w:rsidRPr="0054624A">
        <w:rPr>
          <w:lang w:val="en-US" w:eastAsia="ru-RU"/>
        </w:rPr>
        <w:t>(const string &amp;msg) {</w:t>
      </w:r>
    </w:p>
    <w:p w14:paraId="29E294EB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msg;</w:t>
      </w:r>
    </w:p>
    <w:p w14:paraId="7477C24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string s;</w:t>
      </w:r>
    </w:p>
    <w:p w14:paraId="31640B0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getline</w:t>
      </w:r>
      <w:proofErr w:type="spellEnd"/>
      <w:r w:rsidRPr="0054624A">
        <w:rPr>
          <w:lang w:val="en-US" w:eastAsia="ru-RU"/>
        </w:rPr>
        <w:t>(</w:t>
      </w:r>
      <w:proofErr w:type="spellStart"/>
      <w:r w:rsidRPr="0054624A">
        <w:rPr>
          <w:lang w:val="en-US" w:eastAsia="ru-RU"/>
        </w:rPr>
        <w:t>cin</w:t>
      </w:r>
      <w:proofErr w:type="spellEnd"/>
      <w:r w:rsidRPr="0054624A">
        <w:rPr>
          <w:lang w:val="en-US" w:eastAsia="ru-RU"/>
        </w:rPr>
        <w:t>, s);</w:t>
      </w:r>
    </w:p>
    <w:p w14:paraId="66072C0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return s;</w:t>
      </w:r>
    </w:p>
    <w:p w14:paraId="3C30323A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>}</w:t>
      </w:r>
    </w:p>
    <w:p w14:paraId="2003AB52" w14:textId="77777777" w:rsidR="0054624A" w:rsidRPr="0054624A" w:rsidRDefault="0054624A" w:rsidP="0054624A">
      <w:pPr>
        <w:pStyle w:val="afff"/>
        <w:rPr>
          <w:lang w:val="en-US" w:eastAsia="ru-RU"/>
        </w:rPr>
      </w:pPr>
    </w:p>
    <w:p w14:paraId="47D030DF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>int main() {</w:t>
      </w:r>
    </w:p>
    <w:p w14:paraId="18EFAAD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</w:t>
      </w:r>
      <w:proofErr w:type="spellStart"/>
      <w:r w:rsidRPr="0054624A">
        <w:rPr>
          <w:lang w:val="en-US" w:eastAsia="ru-RU"/>
        </w:rPr>
        <w:t>HashTable</w:t>
      </w:r>
      <w:proofErr w:type="spellEnd"/>
      <w:r w:rsidRPr="0054624A">
        <w:rPr>
          <w:lang w:val="en-US" w:eastAsia="ru-RU"/>
        </w:rPr>
        <w:t xml:space="preserve"> table(10);</w:t>
      </w:r>
    </w:p>
    <w:p w14:paraId="3D78B233" w14:textId="77777777" w:rsidR="0054624A" w:rsidRPr="0054624A" w:rsidRDefault="0054624A" w:rsidP="0054624A">
      <w:pPr>
        <w:pStyle w:val="afff"/>
        <w:rPr>
          <w:lang w:val="en-US" w:eastAsia="ru-RU"/>
        </w:rPr>
      </w:pPr>
    </w:p>
    <w:p w14:paraId="5A5910B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while (true) {</w:t>
      </w:r>
    </w:p>
    <w:p w14:paraId="25E218B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</w:t>
      </w:r>
      <w:proofErr w:type="spellStart"/>
      <w:r w:rsidRPr="0054624A">
        <w:rPr>
          <w:lang w:val="en-US" w:eastAsia="ru-RU"/>
        </w:rPr>
        <w:t>printMenu</w:t>
      </w:r>
      <w:proofErr w:type="spellEnd"/>
      <w:r w:rsidRPr="0054624A">
        <w:rPr>
          <w:lang w:val="en-US" w:eastAsia="ru-RU"/>
        </w:rPr>
        <w:t>();</w:t>
      </w:r>
    </w:p>
    <w:p w14:paraId="6DD9EF3A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int choice{};</w:t>
      </w:r>
    </w:p>
    <w:p w14:paraId="5CBB755C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if (!(</w:t>
      </w:r>
      <w:proofErr w:type="spellStart"/>
      <w:r w:rsidRPr="0054624A">
        <w:rPr>
          <w:lang w:val="en-US" w:eastAsia="ru-RU"/>
        </w:rPr>
        <w:t>cin</w:t>
      </w:r>
      <w:proofErr w:type="spellEnd"/>
      <w:r w:rsidRPr="0054624A">
        <w:rPr>
          <w:lang w:val="en-US" w:eastAsia="ru-RU"/>
        </w:rPr>
        <w:t xml:space="preserve"> &gt;&gt; choice)) {</w:t>
      </w:r>
    </w:p>
    <w:p w14:paraId="1E923CD7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</w:t>
      </w:r>
      <w:proofErr w:type="spellStart"/>
      <w:r w:rsidRPr="0054624A">
        <w:rPr>
          <w:lang w:val="en-US" w:eastAsia="ru-RU"/>
        </w:rPr>
        <w:t>cin.clear</w:t>
      </w:r>
      <w:proofErr w:type="spellEnd"/>
      <w:r w:rsidRPr="0054624A">
        <w:rPr>
          <w:lang w:val="en-US" w:eastAsia="ru-RU"/>
        </w:rPr>
        <w:t>();</w:t>
      </w:r>
    </w:p>
    <w:p w14:paraId="6B34C597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</w:t>
      </w:r>
      <w:proofErr w:type="spellStart"/>
      <w:r w:rsidRPr="0054624A">
        <w:rPr>
          <w:lang w:val="en-US" w:eastAsia="ru-RU"/>
        </w:rPr>
        <w:t>cin.ignore</w:t>
      </w:r>
      <w:proofErr w:type="spellEnd"/>
      <w:r w:rsidRPr="0054624A">
        <w:rPr>
          <w:lang w:val="en-US" w:eastAsia="ru-RU"/>
        </w:rPr>
        <w:t>(</w:t>
      </w:r>
      <w:proofErr w:type="spellStart"/>
      <w:r w:rsidRPr="0054624A">
        <w:rPr>
          <w:lang w:val="en-US" w:eastAsia="ru-RU"/>
        </w:rPr>
        <w:t>numeric_limits</w:t>
      </w:r>
      <w:proofErr w:type="spellEnd"/>
      <w:r w:rsidRPr="0054624A">
        <w:rPr>
          <w:lang w:val="en-US" w:eastAsia="ru-RU"/>
        </w:rPr>
        <w:t>&lt;</w:t>
      </w:r>
      <w:proofErr w:type="spellStart"/>
      <w:r w:rsidRPr="0054624A">
        <w:rPr>
          <w:lang w:val="en-US" w:eastAsia="ru-RU"/>
        </w:rPr>
        <w:t>streamsize</w:t>
      </w:r>
      <w:proofErr w:type="spellEnd"/>
      <w:proofErr w:type="gramStart"/>
      <w:r w:rsidRPr="0054624A">
        <w:rPr>
          <w:lang w:val="en-US" w:eastAsia="ru-RU"/>
        </w:rPr>
        <w:t>&gt;::</w:t>
      </w:r>
      <w:proofErr w:type="gramEnd"/>
      <w:r w:rsidRPr="0054624A">
        <w:rPr>
          <w:lang w:val="en-US" w:eastAsia="ru-RU"/>
        </w:rPr>
        <w:t>max(), '\n');</w:t>
      </w:r>
    </w:p>
    <w:p w14:paraId="628D289D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val="en-US" w:eastAsia="ru-RU"/>
        </w:rPr>
        <w:t xml:space="preserve">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"Введите номер пункта меню.\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5C5C0B7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eastAsia="ru-RU"/>
        </w:rPr>
        <w:t xml:space="preserve">            </w:t>
      </w:r>
      <w:r w:rsidRPr="0054624A">
        <w:rPr>
          <w:lang w:val="en-US" w:eastAsia="ru-RU"/>
        </w:rPr>
        <w:t>continue;</w:t>
      </w:r>
    </w:p>
    <w:p w14:paraId="5231AF4C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}</w:t>
      </w:r>
    </w:p>
    <w:p w14:paraId="571EDE3C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</w:t>
      </w:r>
      <w:proofErr w:type="spellStart"/>
      <w:r w:rsidRPr="0054624A">
        <w:rPr>
          <w:lang w:val="en-US" w:eastAsia="ru-RU"/>
        </w:rPr>
        <w:t>cin.ignore</w:t>
      </w:r>
      <w:proofErr w:type="spellEnd"/>
      <w:r w:rsidRPr="0054624A">
        <w:rPr>
          <w:lang w:val="en-US" w:eastAsia="ru-RU"/>
        </w:rPr>
        <w:t>(</w:t>
      </w:r>
      <w:proofErr w:type="spellStart"/>
      <w:r w:rsidRPr="0054624A">
        <w:rPr>
          <w:lang w:val="en-US" w:eastAsia="ru-RU"/>
        </w:rPr>
        <w:t>numeric_limits</w:t>
      </w:r>
      <w:proofErr w:type="spellEnd"/>
      <w:r w:rsidRPr="0054624A">
        <w:rPr>
          <w:lang w:val="en-US" w:eastAsia="ru-RU"/>
        </w:rPr>
        <w:t>&lt;</w:t>
      </w:r>
      <w:proofErr w:type="spellStart"/>
      <w:r w:rsidRPr="0054624A">
        <w:rPr>
          <w:lang w:val="en-US" w:eastAsia="ru-RU"/>
        </w:rPr>
        <w:t>streamsize</w:t>
      </w:r>
      <w:proofErr w:type="spellEnd"/>
      <w:proofErr w:type="gramStart"/>
      <w:r w:rsidRPr="0054624A">
        <w:rPr>
          <w:lang w:val="en-US" w:eastAsia="ru-RU"/>
        </w:rPr>
        <w:t>&gt;::</w:t>
      </w:r>
      <w:proofErr w:type="gramEnd"/>
      <w:r w:rsidRPr="0054624A">
        <w:rPr>
          <w:lang w:val="en-US" w:eastAsia="ru-RU"/>
        </w:rPr>
        <w:t>max(), '\n');</w:t>
      </w:r>
    </w:p>
    <w:p w14:paraId="564085A7" w14:textId="77777777" w:rsidR="0054624A" w:rsidRPr="0054624A" w:rsidRDefault="0054624A" w:rsidP="0054624A">
      <w:pPr>
        <w:pStyle w:val="afff"/>
        <w:rPr>
          <w:lang w:val="en-US" w:eastAsia="ru-RU"/>
        </w:rPr>
      </w:pPr>
    </w:p>
    <w:p w14:paraId="04543A0E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if (choice == 0) {</w:t>
      </w:r>
    </w:p>
    <w:p w14:paraId="2E43CB28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</w:t>
      </w:r>
      <w:proofErr w:type="spellStart"/>
      <w:r w:rsidRPr="0054624A">
        <w:rPr>
          <w:lang w:val="en-US" w:eastAsia="ru-RU"/>
        </w:rPr>
        <w:t>Выход</w:t>
      </w:r>
      <w:proofErr w:type="spellEnd"/>
      <w:r w:rsidRPr="0054624A">
        <w:rPr>
          <w:lang w:val="en-US" w:eastAsia="ru-RU"/>
        </w:rPr>
        <w:t xml:space="preserve">. </w:t>
      </w:r>
      <w:proofErr w:type="spellStart"/>
      <w:r w:rsidRPr="0054624A">
        <w:rPr>
          <w:lang w:val="en-US" w:eastAsia="ru-RU"/>
        </w:rPr>
        <w:t>Спасибо</w:t>
      </w:r>
      <w:proofErr w:type="spellEnd"/>
      <w:r w:rsidRPr="0054624A">
        <w:rPr>
          <w:lang w:val="en-US" w:eastAsia="ru-RU"/>
        </w:rPr>
        <w:t>!\n";</w:t>
      </w:r>
    </w:p>
    <w:p w14:paraId="79D58D7A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break;</w:t>
      </w:r>
    </w:p>
    <w:p w14:paraId="10A17A4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}</w:t>
      </w:r>
    </w:p>
    <w:p w14:paraId="1DDBEFE6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323819B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F4B8495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94173FE" w14:textId="77777777" w:rsid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56A28A6" w14:textId="67B23FB0" w:rsidR="0054624A" w:rsidRPr="0054624A" w:rsidRDefault="0054624A" w:rsidP="0054624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ab/>
      </w:r>
      <w:r w:rsidRPr="0054624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Продолжение листинга 1</w:t>
      </w:r>
      <w:r w:rsidRPr="0054624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.5</w:t>
      </w:r>
    </w:p>
    <w:p w14:paraId="198F0DB1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switch (choice) {</w:t>
      </w:r>
    </w:p>
    <w:p w14:paraId="200D0F8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case 1: {</w:t>
      </w:r>
    </w:p>
    <w:p w14:paraId="301A5C4E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int ticket = </w:t>
      </w:r>
      <w:proofErr w:type="spellStart"/>
      <w:r w:rsidRPr="0054624A">
        <w:rPr>
          <w:lang w:val="en-US" w:eastAsia="ru-RU"/>
        </w:rPr>
        <w:t>promptInt</w:t>
      </w:r>
      <w:proofErr w:type="spellEnd"/>
      <w:r w:rsidRPr="0054624A">
        <w:rPr>
          <w:lang w:val="en-US" w:eastAsia="ru-RU"/>
        </w:rPr>
        <w:t>("</w:t>
      </w:r>
      <w:proofErr w:type="spellStart"/>
      <w:r w:rsidRPr="0054624A">
        <w:rPr>
          <w:lang w:val="en-US" w:eastAsia="ru-RU"/>
        </w:rPr>
        <w:t>Введите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номер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читательского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билета</w:t>
      </w:r>
      <w:proofErr w:type="spellEnd"/>
      <w:r w:rsidRPr="0054624A">
        <w:rPr>
          <w:lang w:val="en-US" w:eastAsia="ru-RU"/>
        </w:rPr>
        <w:t xml:space="preserve"> (5 </w:t>
      </w:r>
      <w:proofErr w:type="spellStart"/>
      <w:r w:rsidRPr="0054624A">
        <w:rPr>
          <w:lang w:val="en-US" w:eastAsia="ru-RU"/>
        </w:rPr>
        <w:t>цифр</w:t>
      </w:r>
      <w:proofErr w:type="spellEnd"/>
      <w:r w:rsidRPr="0054624A">
        <w:rPr>
          <w:lang w:val="en-US" w:eastAsia="ru-RU"/>
        </w:rPr>
        <w:t>): ");</w:t>
      </w:r>
    </w:p>
    <w:p w14:paraId="7E53EC2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string </w:t>
      </w:r>
      <w:proofErr w:type="spellStart"/>
      <w:r w:rsidRPr="0054624A">
        <w:rPr>
          <w:lang w:val="en-US" w:eastAsia="ru-RU"/>
        </w:rPr>
        <w:t>fio</w:t>
      </w:r>
      <w:proofErr w:type="spellEnd"/>
      <w:r w:rsidRPr="0054624A">
        <w:rPr>
          <w:lang w:val="en-US" w:eastAsia="ru-RU"/>
        </w:rPr>
        <w:t xml:space="preserve"> = </w:t>
      </w:r>
      <w:proofErr w:type="spellStart"/>
      <w:r w:rsidRPr="0054624A">
        <w:rPr>
          <w:lang w:val="en-US" w:eastAsia="ru-RU"/>
        </w:rPr>
        <w:t>promptLine</w:t>
      </w:r>
      <w:proofErr w:type="spellEnd"/>
      <w:r w:rsidRPr="0054624A">
        <w:rPr>
          <w:lang w:val="en-US" w:eastAsia="ru-RU"/>
        </w:rPr>
        <w:t>("</w:t>
      </w:r>
      <w:proofErr w:type="spellStart"/>
      <w:r w:rsidRPr="0054624A">
        <w:rPr>
          <w:lang w:val="en-US" w:eastAsia="ru-RU"/>
        </w:rPr>
        <w:t>Введите</w:t>
      </w:r>
      <w:proofErr w:type="spellEnd"/>
      <w:r w:rsidRPr="0054624A">
        <w:rPr>
          <w:lang w:val="en-US" w:eastAsia="ru-RU"/>
        </w:rPr>
        <w:t xml:space="preserve"> ФИО: ");</w:t>
      </w:r>
    </w:p>
    <w:p w14:paraId="7496BF59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string </w:t>
      </w:r>
      <w:proofErr w:type="spellStart"/>
      <w:r w:rsidRPr="0054624A">
        <w:rPr>
          <w:lang w:val="en-US" w:eastAsia="ru-RU"/>
        </w:rPr>
        <w:t>addr</w:t>
      </w:r>
      <w:proofErr w:type="spellEnd"/>
      <w:r w:rsidRPr="0054624A">
        <w:rPr>
          <w:lang w:val="en-US" w:eastAsia="ru-RU"/>
        </w:rPr>
        <w:t xml:space="preserve"> = </w:t>
      </w:r>
      <w:proofErr w:type="spellStart"/>
      <w:r w:rsidRPr="0054624A">
        <w:rPr>
          <w:lang w:val="en-US" w:eastAsia="ru-RU"/>
        </w:rPr>
        <w:t>promptLine</w:t>
      </w:r>
      <w:proofErr w:type="spellEnd"/>
      <w:r w:rsidRPr="0054624A">
        <w:rPr>
          <w:lang w:val="en-US" w:eastAsia="ru-RU"/>
        </w:rPr>
        <w:t>("</w:t>
      </w:r>
      <w:proofErr w:type="spellStart"/>
      <w:r w:rsidRPr="0054624A">
        <w:rPr>
          <w:lang w:val="en-US" w:eastAsia="ru-RU"/>
        </w:rPr>
        <w:t>Введите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адрес</w:t>
      </w:r>
      <w:proofErr w:type="spellEnd"/>
      <w:r w:rsidRPr="0054624A">
        <w:rPr>
          <w:lang w:val="en-US" w:eastAsia="ru-RU"/>
        </w:rPr>
        <w:t>: ");</w:t>
      </w:r>
    </w:p>
    <w:p w14:paraId="5637A1DB" w14:textId="77777777" w:rsidR="0054624A" w:rsidRPr="0054624A" w:rsidRDefault="0054624A" w:rsidP="0054624A">
      <w:pPr>
        <w:pStyle w:val="afff"/>
        <w:rPr>
          <w:lang w:val="en-US" w:eastAsia="ru-RU"/>
        </w:rPr>
      </w:pPr>
    </w:p>
    <w:p w14:paraId="2F49376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Reader r(ticket, </w:t>
      </w:r>
      <w:proofErr w:type="spellStart"/>
      <w:r w:rsidRPr="0054624A">
        <w:rPr>
          <w:lang w:val="en-US" w:eastAsia="ru-RU"/>
        </w:rPr>
        <w:t>fio</w:t>
      </w:r>
      <w:proofErr w:type="spellEnd"/>
      <w:r w:rsidRPr="0054624A">
        <w:rPr>
          <w:lang w:val="en-US" w:eastAsia="ru-RU"/>
        </w:rPr>
        <w:t xml:space="preserve">, </w:t>
      </w:r>
      <w:proofErr w:type="spellStart"/>
      <w:r w:rsidRPr="0054624A">
        <w:rPr>
          <w:lang w:val="en-US" w:eastAsia="ru-RU"/>
        </w:rPr>
        <w:t>addr</w:t>
      </w:r>
      <w:proofErr w:type="spellEnd"/>
      <w:r w:rsidRPr="0054624A">
        <w:rPr>
          <w:lang w:val="en-US" w:eastAsia="ru-RU"/>
        </w:rPr>
        <w:t>);</w:t>
      </w:r>
    </w:p>
    <w:p w14:paraId="26DE88D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if (</w:t>
      </w:r>
      <w:proofErr w:type="spellStart"/>
      <w:r w:rsidRPr="0054624A">
        <w:rPr>
          <w:lang w:val="en-US" w:eastAsia="ru-RU"/>
        </w:rPr>
        <w:t>table.insert</w:t>
      </w:r>
      <w:proofErr w:type="spellEnd"/>
      <w:r w:rsidRPr="0054624A">
        <w:rPr>
          <w:lang w:val="en-US" w:eastAsia="ru-RU"/>
        </w:rPr>
        <w:t>(r)) {</w:t>
      </w:r>
    </w:p>
    <w:p w14:paraId="42354D18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</w:t>
      </w:r>
      <w:proofErr w:type="spellStart"/>
      <w:r w:rsidRPr="0054624A">
        <w:rPr>
          <w:lang w:val="en-US" w:eastAsia="ru-RU"/>
        </w:rPr>
        <w:t>Добавлено</w:t>
      </w:r>
      <w:proofErr w:type="spellEnd"/>
      <w:r w:rsidRPr="0054624A">
        <w:rPr>
          <w:lang w:val="en-US" w:eastAsia="ru-RU"/>
        </w:rPr>
        <w:t xml:space="preserve">: [" &lt;&lt; ticket &lt;&lt; "] " &lt;&lt; </w:t>
      </w:r>
      <w:proofErr w:type="spellStart"/>
      <w:r w:rsidRPr="0054624A">
        <w:rPr>
          <w:lang w:val="en-US" w:eastAsia="ru-RU"/>
        </w:rPr>
        <w:t>fio</w:t>
      </w:r>
      <w:proofErr w:type="spellEnd"/>
      <w:r w:rsidRPr="0054624A">
        <w:rPr>
          <w:lang w:val="en-US" w:eastAsia="ru-RU"/>
        </w:rPr>
        <w:t xml:space="preserve"> &lt;&lt; ", " &lt;&lt; </w:t>
      </w:r>
      <w:proofErr w:type="spellStart"/>
      <w:r w:rsidRPr="0054624A">
        <w:rPr>
          <w:lang w:val="en-US" w:eastAsia="ru-RU"/>
        </w:rPr>
        <w:t>addr</w:t>
      </w:r>
      <w:proofErr w:type="spellEnd"/>
      <w:r w:rsidRPr="0054624A">
        <w:rPr>
          <w:lang w:val="en-US" w:eastAsia="ru-RU"/>
        </w:rPr>
        <w:t xml:space="preserve"> &lt;&lt; "\n";</w:t>
      </w:r>
    </w:p>
    <w:p w14:paraId="11DB5E26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val="en-US" w:eastAsia="ru-RU"/>
        </w:rPr>
        <w:t xml:space="preserve">                </w:t>
      </w:r>
      <w:r w:rsidRPr="0054624A">
        <w:rPr>
          <w:lang w:eastAsia="ru-RU"/>
        </w:rPr>
        <w:t xml:space="preserve">} </w:t>
      </w:r>
      <w:r w:rsidRPr="0054624A">
        <w:rPr>
          <w:lang w:val="en-US" w:eastAsia="ru-RU"/>
        </w:rPr>
        <w:t>else</w:t>
      </w:r>
      <w:r w:rsidRPr="0054624A">
        <w:rPr>
          <w:lang w:eastAsia="ru-RU"/>
        </w:rPr>
        <w:t xml:space="preserve"> {</w:t>
      </w:r>
    </w:p>
    <w:p w14:paraId="27B795C6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"Запись с таким номером уже существует.\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48F988B9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}</w:t>
      </w:r>
    </w:p>
    <w:p w14:paraId="27FEF91A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break</w:t>
      </w:r>
      <w:r w:rsidRPr="0054624A">
        <w:rPr>
          <w:lang w:eastAsia="ru-RU"/>
        </w:rPr>
        <w:t>;</w:t>
      </w:r>
    </w:p>
    <w:p w14:paraId="7BA71064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}</w:t>
      </w:r>
    </w:p>
    <w:p w14:paraId="532CC423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</w:t>
      </w:r>
      <w:r w:rsidRPr="0054624A">
        <w:rPr>
          <w:lang w:val="en-US" w:eastAsia="ru-RU"/>
        </w:rPr>
        <w:t>case</w:t>
      </w:r>
      <w:r w:rsidRPr="0054624A">
        <w:rPr>
          <w:lang w:eastAsia="ru-RU"/>
        </w:rPr>
        <w:t xml:space="preserve"> 2: {</w:t>
      </w:r>
    </w:p>
    <w:p w14:paraId="776D5DA2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int</w:t>
      </w:r>
      <w:r w:rsidRPr="0054624A">
        <w:rPr>
          <w:lang w:eastAsia="ru-RU"/>
        </w:rPr>
        <w:t xml:space="preserve"> </w:t>
      </w:r>
      <w:r w:rsidRPr="0054624A">
        <w:rPr>
          <w:lang w:val="en-US" w:eastAsia="ru-RU"/>
        </w:rPr>
        <w:t>ticket</w:t>
      </w:r>
      <w:r w:rsidRPr="0054624A">
        <w:rPr>
          <w:lang w:eastAsia="ru-RU"/>
        </w:rPr>
        <w:t xml:space="preserve"> = </w:t>
      </w:r>
      <w:proofErr w:type="spellStart"/>
      <w:r w:rsidRPr="0054624A">
        <w:rPr>
          <w:lang w:val="en-US" w:eastAsia="ru-RU"/>
        </w:rPr>
        <w:t>promptInt</w:t>
      </w:r>
      <w:proofErr w:type="spellEnd"/>
      <w:r w:rsidRPr="0054624A">
        <w:rPr>
          <w:lang w:eastAsia="ru-RU"/>
        </w:rPr>
        <w:t>("Введите номер для удаления: ");</w:t>
      </w:r>
    </w:p>
    <w:p w14:paraId="39AE17C6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if (</w:t>
      </w:r>
      <w:proofErr w:type="spellStart"/>
      <w:r w:rsidRPr="0054624A">
        <w:rPr>
          <w:lang w:val="en-US" w:eastAsia="ru-RU"/>
        </w:rPr>
        <w:t>table.remove</w:t>
      </w:r>
      <w:proofErr w:type="spellEnd"/>
      <w:r w:rsidRPr="0054624A">
        <w:rPr>
          <w:lang w:val="en-US" w:eastAsia="ru-RU"/>
        </w:rPr>
        <w:t>(ticket)) {</w:t>
      </w:r>
    </w:p>
    <w:p w14:paraId="66D2CD6F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</w:t>
      </w:r>
      <w:proofErr w:type="spellStart"/>
      <w:r w:rsidRPr="0054624A">
        <w:rPr>
          <w:lang w:val="en-US" w:eastAsia="ru-RU"/>
        </w:rPr>
        <w:t>Удалено</w:t>
      </w:r>
      <w:proofErr w:type="spellEnd"/>
      <w:r w:rsidRPr="0054624A">
        <w:rPr>
          <w:lang w:val="en-US" w:eastAsia="ru-RU"/>
        </w:rPr>
        <w:t>: [" &lt;&lt; ticket &lt;&lt; "]\n";</w:t>
      </w:r>
    </w:p>
    <w:p w14:paraId="4020189B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val="en-US" w:eastAsia="ru-RU"/>
        </w:rPr>
        <w:t xml:space="preserve">                </w:t>
      </w:r>
      <w:r w:rsidRPr="0054624A">
        <w:rPr>
          <w:lang w:eastAsia="ru-RU"/>
        </w:rPr>
        <w:t xml:space="preserve">} </w:t>
      </w:r>
      <w:r w:rsidRPr="0054624A">
        <w:rPr>
          <w:lang w:val="en-US" w:eastAsia="ru-RU"/>
        </w:rPr>
        <w:t>else</w:t>
      </w:r>
      <w:r w:rsidRPr="0054624A">
        <w:rPr>
          <w:lang w:eastAsia="ru-RU"/>
        </w:rPr>
        <w:t xml:space="preserve"> {</w:t>
      </w:r>
    </w:p>
    <w:p w14:paraId="2A5CC0C3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"Элемент с номером " &lt;&lt; </w:t>
      </w:r>
      <w:r w:rsidRPr="0054624A">
        <w:rPr>
          <w:lang w:val="en-US" w:eastAsia="ru-RU"/>
        </w:rPr>
        <w:t>ticket</w:t>
      </w:r>
      <w:r w:rsidRPr="0054624A">
        <w:rPr>
          <w:lang w:eastAsia="ru-RU"/>
        </w:rPr>
        <w:t xml:space="preserve"> &lt;&lt; " не найден.\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435BB32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}</w:t>
      </w:r>
    </w:p>
    <w:p w14:paraId="2FF40555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break;</w:t>
      </w:r>
    </w:p>
    <w:p w14:paraId="3F7D4986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}</w:t>
      </w:r>
    </w:p>
    <w:p w14:paraId="447A63A2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case 3: {</w:t>
      </w:r>
    </w:p>
    <w:p w14:paraId="264D2268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int ticket = </w:t>
      </w:r>
      <w:proofErr w:type="spellStart"/>
      <w:r w:rsidRPr="0054624A">
        <w:rPr>
          <w:lang w:val="en-US" w:eastAsia="ru-RU"/>
        </w:rPr>
        <w:t>promptInt</w:t>
      </w:r>
      <w:proofErr w:type="spellEnd"/>
      <w:r w:rsidRPr="0054624A">
        <w:rPr>
          <w:lang w:val="en-US" w:eastAsia="ru-RU"/>
        </w:rPr>
        <w:t>("</w:t>
      </w:r>
      <w:proofErr w:type="spellStart"/>
      <w:r w:rsidRPr="0054624A">
        <w:rPr>
          <w:lang w:val="en-US" w:eastAsia="ru-RU"/>
        </w:rPr>
        <w:t>Введите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номер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для</w:t>
      </w:r>
      <w:proofErr w:type="spellEnd"/>
      <w:r w:rsidRPr="0054624A">
        <w:rPr>
          <w:lang w:val="en-US" w:eastAsia="ru-RU"/>
        </w:rPr>
        <w:t xml:space="preserve"> </w:t>
      </w:r>
      <w:proofErr w:type="spellStart"/>
      <w:r w:rsidRPr="0054624A">
        <w:rPr>
          <w:lang w:val="en-US" w:eastAsia="ru-RU"/>
        </w:rPr>
        <w:t>поиска</w:t>
      </w:r>
      <w:proofErr w:type="spellEnd"/>
      <w:r w:rsidRPr="0054624A">
        <w:rPr>
          <w:lang w:val="en-US" w:eastAsia="ru-RU"/>
        </w:rPr>
        <w:t>: ");</w:t>
      </w:r>
    </w:p>
    <w:p w14:paraId="782DC07A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Reader found;</w:t>
      </w:r>
    </w:p>
    <w:p w14:paraId="0E3DFA37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if (</w:t>
      </w:r>
      <w:proofErr w:type="spellStart"/>
      <w:r w:rsidRPr="0054624A">
        <w:rPr>
          <w:lang w:val="en-US" w:eastAsia="ru-RU"/>
        </w:rPr>
        <w:t>table.find</w:t>
      </w:r>
      <w:proofErr w:type="spellEnd"/>
      <w:r w:rsidRPr="0054624A">
        <w:rPr>
          <w:lang w:val="en-US" w:eastAsia="ru-RU"/>
        </w:rPr>
        <w:t>(ticket, found)) {</w:t>
      </w:r>
    </w:p>
    <w:p w14:paraId="7AB4C70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val="en-US" w:eastAsia="ru-RU"/>
        </w:rPr>
        <w:t xml:space="preserve"> &lt;&lt; "</w:t>
      </w:r>
      <w:proofErr w:type="spellStart"/>
      <w:r w:rsidRPr="0054624A">
        <w:rPr>
          <w:lang w:val="en-US" w:eastAsia="ru-RU"/>
        </w:rPr>
        <w:t>Найдено</w:t>
      </w:r>
      <w:proofErr w:type="spellEnd"/>
      <w:r w:rsidRPr="0054624A">
        <w:rPr>
          <w:lang w:val="en-US" w:eastAsia="ru-RU"/>
        </w:rPr>
        <w:t xml:space="preserve">: [" &lt;&lt; </w:t>
      </w:r>
      <w:proofErr w:type="spellStart"/>
      <w:r w:rsidRPr="0054624A">
        <w:rPr>
          <w:lang w:val="en-US" w:eastAsia="ru-RU"/>
        </w:rPr>
        <w:t>found.getTicketNumber</w:t>
      </w:r>
      <w:proofErr w:type="spellEnd"/>
      <w:r w:rsidRPr="0054624A">
        <w:rPr>
          <w:lang w:val="en-US" w:eastAsia="ru-RU"/>
        </w:rPr>
        <w:t>() &lt;&lt; "] "</w:t>
      </w:r>
    </w:p>
    <w:p w14:paraId="04452AF9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            &lt;&lt; </w:t>
      </w:r>
      <w:proofErr w:type="spellStart"/>
      <w:r w:rsidRPr="0054624A">
        <w:rPr>
          <w:lang w:val="en-US" w:eastAsia="ru-RU"/>
        </w:rPr>
        <w:t>found.getFio</w:t>
      </w:r>
      <w:proofErr w:type="spellEnd"/>
      <w:r w:rsidRPr="0054624A">
        <w:rPr>
          <w:lang w:val="en-US" w:eastAsia="ru-RU"/>
        </w:rPr>
        <w:t xml:space="preserve">() &lt;&lt; ", " &lt;&lt; </w:t>
      </w:r>
      <w:proofErr w:type="spellStart"/>
      <w:r w:rsidRPr="0054624A">
        <w:rPr>
          <w:lang w:val="en-US" w:eastAsia="ru-RU"/>
        </w:rPr>
        <w:t>found.getAddress</w:t>
      </w:r>
      <w:proofErr w:type="spellEnd"/>
      <w:r w:rsidRPr="0054624A">
        <w:rPr>
          <w:lang w:val="en-US" w:eastAsia="ru-RU"/>
        </w:rPr>
        <w:t>() &lt;&lt; "\n";</w:t>
      </w:r>
    </w:p>
    <w:p w14:paraId="6C8E3F7D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val="en-US" w:eastAsia="ru-RU"/>
        </w:rPr>
        <w:t xml:space="preserve">                </w:t>
      </w:r>
      <w:r w:rsidRPr="0054624A">
        <w:rPr>
          <w:lang w:eastAsia="ru-RU"/>
        </w:rPr>
        <w:t xml:space="preserve">} </w:t>
      </w:r>
      <w:r w:rsidRPr="0054624A">
        <w:rPr>
          <w:lang w:val="en-US" w:eastAsia="ru-RU"/>
        </w:rPr>
        <w:t>else</w:t>
      </w:r>
      <w:r w:rsidRPr="0054624A">
        <w:rPr>
          <w:lang w:eastAsia="ru-RU"/>
        </w:rPr>
        <w:t xml:space="preserve"> {</w:t>
      </w:r>
    </w:p>
    <w:p w14:paraId="28267E9F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"Не найдено.\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67D455ED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}</w:t>
      </w:r>
    </w:p>
    <w:p w14:paraId="57F15FD4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break</w:t>
      </w:r>
      <w:r w:rsidRPr="0054624A">
        <w:rPr>
          <w:lang w:eastAsia="ru-RU"/>
        </w:rPr>
        <w:t>;</w:t>
      </w:r>
    </w:p>
    <w:p w14:paraId="61F63615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}</w:t>
      </w:r>
    </w:p>
    <w:p w14:paraId="3D85BD50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</w:t>
      </w:r>
      <w:r w:rsidRPr="0054624A">
        <w:rPr>
          <w:lang w:val="en-US" w:eastAsia="ru-RU"/>
        </w:rPr>
        <w:t>case</w:t>
      </w:r>
      <w:r w:rsidRPr="0054624A">
        <w:rPr>
          <w:lang w:eastAsia="ru-RU"/>
        </w:rPr>
        <w:t xml:space="preserve"> 4: {</w:t>
      </w:r>
    </w:p>
    <w:p w14:paraId="4EBC7F4D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"Содержимое таблицы:\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306C93A0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eastAsia="ru-RU"/>
        </w:rPr>
        <w:t xml:space="preserve">                </w:t>
      </w:r>
      <w:proofErr w:type="spellStart"/>
      <w:r w:rsidRPr="0054624A">
        <w:rPr>
          <w:lang w:val="en-US" w:eastAsia="ru-RU"/>
        </w:rPr>
        <w:t>table.display</w:t>
      </w:r>
      <w:proofErr w:type="spellEnd"/>
      <w:r w:rsidRPr="0054624A">
        <w:rPr>
          <w:lang w:val="en-US" w:eastAsia="ru-RU"/>
        </w:rPr>
        <w:t>();</w:t>
      </w:r>
    </w:p>
    <w:p w14:paraId="5068351E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break;</w:t>
      </w:r>
    </w:p>
    <w:p w14:paraId="48CAB17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}</w:t>
      </w:r>
    </w:p>
    <w:p w14:paraId="2307F056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case 5: {</w:t>
      </w:r>
    </w:p>
    <w:p w14:paraId="029BEA9D" w14:textId="77777777" w:rsidR="0054624A" w:rsidRP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 xml:space="preserve">                </w:t>
      </w:r>
      <w:proofErr w:type="spellStart"/>
      <w:r w:rsidRPr="0054624A">
        <w:rPr>
          <w:lang w:val="en-US" w:eastAsia="ru-RU"/>
        </w:rPr>
        <w:t>table.fillDemo</w:t>
      </w:r>
      <w:proofErr w:type="spellEnd"/>
      <w:r w:rsidRPr="0054624A">
        <w:rPr>
          <w:lang w:val="en-US" w:eastAsia="ru-RU"/>
        </w:rPr>
        <w:t>();</w:t>
      </w:r>
    </w:p>
    <w:p w14:paraId="32843492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val="en-US" w:eastAsia="ru-RU"/>
        </w:rPr>
        <w:t xml:space="preserve">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"Готово. Таблица пополнена.\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14E18CFA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break</w:t>
      </w:r>
      <w:r w:rsidRPr="0054624A">
        <w:rPr>
          <w:lang w:eastAsia="ru-RU"/>
        </w:rPr>
        <w:t>;</w:t>
      </w:r>
    </w:p>
    <w:p w14:paraId="2BEA0553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}</w:t>
      </w:r>
    </w:p>
    <w:p w14:paraId="4BDB04F6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</w:t>
      </w:r>
      <w:r w:rsidRPr="0054624A">
        <w:rPr>
          <w:lang w:val="en-US" w:eastAsia="ru-RU"/>
        </w:rPr>
        <w:t>default</w:t>
      </w:r>
      <w:r w:rsidRPr="0054624A">
        <w:rPr>
          <w:lang w:eastAsia="ru-RU"/>
        </w:rPr>
        <w:t>:</w:t>
      </w:r>
    </w:p>
    <w:p w14:paraId="2C5A39F8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proofErr w:type="spellStart"/>
      <w:r w:rsidRPr="0054624A">
        <w:rPr>
          <w:lang w:val="en-US" w:eastAsia="ru-RU"/>
        </w:rPr>
        <w:t>cout</w:t>
      </w:r>
      <w:proofErr w:type="spellEnd"/>
      <w:r w:rsidRPr="0054624A">
        <w:rPr>
          <w:lang w:eastAsia="ru-RU"/>
        </w:rPr>
        <w:t xml:space="preserve"> &lt;&lt; "Нет такого пункта меню. Повторите выбор.\</w:t>
      </w:r>
      <w:r w:rsidRPr="0054624A">
        <w:rPr>
          <w:lang w:val="en-US" w:eastAsia="ru-RU"/>
        </w:rPr>
        <w:t>n</w:t>
      </w:r>
      <w:r w:rsidRPr="0054624A">
        <w:rPr>
          <w:lang w:eastAsia="ru-RU"/>
        </w:rPr>
        <w:t>";</w:t>
      </w:r>
    </w:p>
    <w:p w14:paraId="1C6EA873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        </w:t>
      </w:r>
      <w:r w:rsidRPr="0054624A">
        <w:rPr>
          <w:lang w:val="en-US" w:eastAsia="ru-RU"/>
        </w:rPr>
        <w:t>break</w:t>
      </w:r>
      <w:r w:rsidRPr="0054624A">
        <w:rPr>
          <w:lang w:eastAsia="ru-RU"/>
        </w:rPr>
        <w:t>;</w:t>
      </w:r>
    </w:p>
    <w:p w14:paraId="5C4116F2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    }</w:t>
      </w:r>
    </w:p>
    <w:p w14:paraId="481A3395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}</w:t>
      </w:r>
    </w:p>
    <w:p w14:paraId="3039A3A9" w14:textId="77777777" w:rsidR="0054624A" w:rsidRPr="0054624A" w:rsidRDefault="0054624A" w:rsidP="0054624A">
      <w:pPr>
        <w:pStyle w:val="afff"/>
        <w:rPr>
          <w:lang w:eastAsia="ru-RU"/>
        </w:rPr>
      </w:pPr>
    </w:p>
    <w:p w14:paraId="2E485DA4" w14:textId="77777777" w:rsidR="0054624A" w:rsidRPr="0054624A" w:rsidRDefault="0054624A" w:rsidP="0054624A">
      <w:pPr>
        <w:pStyle w:val="afff"/>
        <w:rPr>
          <w:lang w:eastAsia="ru-RU"/>
        </w:rPr>
      </w:pPr>
      <w:r w:rsidRPr="0054624A">
        <w:rPr>
          <w:lang w:eastAsia="ru-RU"/>
        </w:rPr>
        <w:t xml:space="preserve">    </w:t>
      </w:r>
      <w:r w:rsidRPr="0054624A">
        <w:rPr>
          <w:lang w:val="en-US" w:eastAsia="ru-RU"/>
        </w:rPr>
        <w:t>return</w:t>
      </w:r>
      <w:r w:rsidRPr="0054624A">
        <w:rPr>
          <w:lang w:eastAsia="ru-RU"/>
        </w:rPr>
        <w:t xml:space="preserve"> 0;</w:t>
      </w:r>
    </w:p>
    <w:p w14:paraId="6E95CD46" w14:textId="293D2EDA" w:rsidR="0054624A" w:rsidRDefault="0054624A" w:rsidP="0054624A">
      <w:pPr>
        <w:pStyle w:val="afff"/>
        <w:rPr>
          <w:lang w:val="en-US" w:eastAsia="ru-RU"/>
        </w:rPr>
      </w:pPr>
      <w:r w:rsidRPr="0054624A">
        <w:rPr>
          <w:lang w:val="en-US" w:eastAsia="ru-RU"/>
        </w:rPr>
        <w:t>}</w:t>
      </w:r>
    </w:p>
    <w:p w14:paraId="5149D7FD" w14:textId="77777777" w:rsidR="0054624A" w:rsidRDefault="0054624A" w:rsidP="0054624A">
      <w:pPr>
        <w:rPr>
          <w:rFonts w:ascii="Courier New" w:hAnsi="Courier New"/>
          <w:sz w:val="20"/>
          <w:lang w:val="en-US" w:eastAsia="ru-RU"/>
        </w:rPr>
      </w:pPr>
    </w:p>
    <w:p w14:paraId="48661936" w14:textId="0FE20303" w:rsidR="0054624A" w:rsidRDefault="0054624A" w:rsidP="0054624A">
      <w:pPr>
        <w:tabs>
          <w:tab w:val="left" w:pos="7062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44BD80DD" w14:textId="1BD4F93B" w:rsidR="009F64D8" w:rsidRPr="009F64D8" w:rsidRDefault="009F64D8" w:rsidP="009F64D8">
      <w:pPr>
        <w:pStyle w:val="af5"/>
        <w:numPr>
          <w:ilvl w:val="0"/>
          <w:numId w:val="28"/>
        </w:numPr>
        <w:tabs>
          <w:tab w:val="left" w:pos="7062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F64D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Тестирование</w:t>
      </w:r>
    </w:p>
    <w:p w14:paraId="6F23F84A" w14:textId="2F9F644E" w:rsidR="009F64D8" w:rsidRPr="009F64D8" w:rsidRDefault="009F64D8" w:rsidP="009F64D8">
      <w:pPr>
        <w:tabs>
          <w:tab w:val="left" w:pos="7062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Листинг</w:t>
      </w:r>
      <w:r w:rsidRPr="009F64D8">
        <w:rPr>
          <w:rFonts w:ascii="Times New Roman" w:hAnsi="Times New Roman" w:cs="Times New Roman"/>
          <w:sz w:val="24"/>
          <w:szCs w:val="24"/>
          <w:lang w:eastAsia="ru-RU"/>
        </w:rPr>
        <w:t xml:space="preserve"> 1.6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тестирование (ввод в консоль)</w:t>
      </w:r>
    </w:p>
    <w:p w14:paraId="450CDF9D" w14:textId="77777777" w:rsidR="009F64D8" w:rsidRPr="009F64D8" w:rsidRDefault="009F64D8" w:rsidP="009F64D8">
      <w:pPr>
        <w:pStyle w:val="afff"/>
        <w:rPr>
          <w:lang w:val="en-US" w:eastAsia="ru-RU"/>
        </w:rPr>
      </w:pPr>
      <w:r w:rsidRPr="009F64D8">
        <w:rPr>
          <w:lang w:val="en-US" w:eastAsia="ru-RU"/>
        </w:rPr>
        <w:t>"/Users/artem/Desktop/</w:t>
      </w:r>
      <w:proofErr w:type="spellStart"/>
      <w:r w:rsidRPr="009F64D8">
        <w:rPr>
          <w:lang w:val="en-US" w:eastAsia="ru-RU"/>
        </w:rPr>
        <w:t>Универ</w:t>
      </w:r>
      <w:proofErr w:type="spellEnd"/>
      <w:r w:rsidRPr="009F64D8">
        <w:rPr>
          <w:lang w:val="en-US" w:eastAsia="ru-RU"/>
        </w:rPr>
        <w:t xml:space="preserve">/2 </w:t>
      </w:r>
      <w:proofErr w:type="spellStart"/>
      <w:r w:rsidRPr="009F64D8">
        <w:rPr>
          <w:lang w:val="en-US" w:eastAsia="ru-RU"/>
        </w:rPr>
        <w:t>курс</w:t>
      </w:r>
      <w:proofErr w:type="spellEnd"/>
      <w:r w:rsidRPr="009F64D8">
        <w:rPr>
          <w:lang w:val="en-US" w:eastAsia="ru-RU"/>
        </w:rPr>
        <w:t>/3 сем/СИАОД/siaod-rtu-mirea/cmake-build-debug/practice6/Hash/hash_chain"</w:t>
      </w:r>
    </w:p>
    <w:p w14:paraId="19EB56EA" w14:textId="77777777" w:rsidR="009F64D8" w:rsidRPr="009F64D8" w:rsidRDefault="009F64D8" w:rsidP="009F64D8">
      <w:pPr>
        <w:pStyle w:val="afff"/>
        <w:rPr>
          <w:lang w:val="en-US" w:eastAsia="ru-RU"/>
        </w:rPr>
      </w:pPr>
    </w:p>
    <w:p w14:paraId="7472106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56ECC8A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54DAFBE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6FFE6DB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0EC4B49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2B4FEE7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347C82F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27B8B32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73BE3B0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1</w:t>
      </w:r>
    </w:p>
    <w:p w14:paraId="63EA930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читательского билета (5 цифр): 12345</w:t>
      </w:r>
    </w:p>
    <w:p w14:paraId="3916F1D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ФИО: ААА</w:t>
      </w:r>
    </w:p>
    <w:p w14:paraId="4047D84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адрес: Москва</w:t>
      </w:r>
    </w:p>
    <w:p w14:paraId="1F42326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Добавлено: [12345] ААА, Москва</w:t>
      </w:r>
    </w:p>
    <w:p w14:paraId="499576BC" w14:textId="77777777" w:rsidR="009F64D8" w:rsidRPr="009F64D8" w:rsidRDefault="009F64D8" w:rsidP="009F64D8">
      <w:pPr>
        <w:pStyle w:val="afff"/>
        <w:rPr>
          <w:lang w:eastAsia="ru-RU"/>
        </w:rPr>
      </w:pPr>
    </w:p>
    <w:p w14:paraId="05F8DCC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373B311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74D5FA1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4FE7546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789E321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67F5409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46BB308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16417ED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69AACE3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1</w:t>
      </w:r>
    </w:p>
    <w:p w14:paraId="58B73B2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читательского билета (5 цифр): 67895</w:t>
      </w:r>
    </w:p>
    <w:p w14:paraId="0866039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ФИО: БББ</w:t>
      </w:r>
    </w:p>
    <w:p w14:paraId="4CA4945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адрес: Москва</w:t>
      </w:r>
    </w:p>
    <w:p w14:paraId="60DAC6C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Добавлено: [67895] БББ, Москва</w:t>
      </w:r>
    </w:p>
    <w:p w14:paraId="4409D5CE" w14:textId="77777777" w:rsidR="009F64D8" w:rsidRPr="009F64D8" w:rsidRDefault="009F64D8" w:rsidP="009F64D8">
      <w:pPr>
        <w:pStyle w:val="afff"/>
        <w:rPr>
          <w:lang w:eastAsia="ru-RU"/>
        </w:rPr>
      </w:pPr>
    </w:p>
    <w:p w14:paraId="485C1B2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108B50F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4BACB48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3B96280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0A8AB35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060E004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622E1D3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1E242E1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6D07D62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1</w:t>
      </w:r>
    </w:p>
    <w:p w14:paraId="60B08FA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читательского билета (5 цифр): 12345</w:t>
      </w:r>
    </w:p>
    <w:p w14:paraId="7083FDE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ФИО: ВВВ</w:t>
      </w:r>
    </w:p>
    <w:p w14:paraId="12B0EAB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адрес: Мытищи</w:t>
      </w:r>
    </w:p>
    <w:p w14:paraId="2828B61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Запись с таким номером уже существует.</w:t>
      </w:r>
    </w:p>
    <w:p w14:paraId="3CDD3FE8" w14:textId="77777777" w:rsidR="009F64D8" w:rsidRPr="009F64D8" w:rsidRDefault="009F64D8" w:rsidP="009F64D8">
      <w:pPr>
        <w:pStyle w:val="afff"/>
        <w:rPr>
          <w:lang w:eastAsia="ru-RU"/>
        </w:rPr>
      </w:pPr>
    </w:p>
    <w:p w14:paraId="0EE974A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2D2E296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5EF7275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4AADF78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0EFE8AC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561DE03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53303AA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7C4634B6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2C611E7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3</w:t>
      </w:r>
    </w:p>
    <w:p w14:paraId="24DB31F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поиска: 12345</w:t>
      </w:r>
    </w:p>
    <w:p w14:paraId="0818D66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Найдено: [12345] ААА, Москва</w:t>
      </w:r>
    </w:p>
    <w:p w14:paraId="3BE6090E" w14:textId="77777777" w:rsidR="009F64D8" w:rsidRDefault="009F64D8" w:rsidP="009F64D8">
      <w:pPr>
        <w:tabs>
          <w:tab w:val="left" w:pos="7062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A89D2E" w14:textId="3AE6A87B" w:rsidR="009F64D8" w:rsidRPr="009F64D8" w:rsidRDefault="009F64D8" w:rsidP="009F64D8">
      <w:pPr>
        <w:tabs>
          <w:tab w:val="left" w:pos="7062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  Продолжение листинга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1.6</w:t>
      </w:r>
    </w:p>
    <w:p w14:paraId="02F63D8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3BA3E71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19E474C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6C60117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3C89E32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10DC5DE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710B681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5DA5404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279EC7D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3</w:t>
      </w:r>
    </w:p>
    <w:p w14:paraId="116669B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поиска: 67895</w:t>
      </w:r>
    </w:p>
    <w:p w14:paraId="20F251B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Найдено: [67895] БББ, Москва</w:t>
      </w:r>
    </w:p>
    <w:p w14:paraId="0B34E6B2" w14:textId="77777777" w:rsidR="009F64D8" w:rsidRPr="009F64D8" w:rsidRDefault="009F64D8" w:rsidP="009F64D8">
      <w:pPr>
        <w:pStyle w:val="afff"/>
        <w:rPr>
          <w:lang w:eastAsia="ru-RU"/>
        </w:rPr>
      </w:pPr>
    </w:p>
    <w:p w14:paraId="0782E3A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43643ED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77CC327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6FB825E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06936E6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6100458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6277540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16DEAB0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77538D9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3</w:t>
      </w:r>
    </w:p>
    <w:p w14:paraId="5B6B011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поиска: 55555</w:t>
      </w:r>
    </w:p>
    <w:p w14:paraId="3314B9B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Не найдено.</w:t>
      </w:r>
    </w:p>
    <w:p w14:paraId="3D25D229" w14:textId="77777777" w:rsidR="009F64D8" w:rsidRPr="009F64D8" w:rsidRDefault="009F64D8" w:rsidP="009F64D8">
      <w:pPr>
        <w:pStyle w:val="afff"/>
        <w:rPr>
          <w:lang w:eastAsia="ru-RU"/>
        </w:rPr>
      </w:pPr>
    </w:p>
    <w:p w14:paraId="6EFC549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6145518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3B55CF3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65FB074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6A54407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3D3AA64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0E097B0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1CC0E2A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2EC4F6B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2</w:t>
      </w:r>
    </w:p>
    <w:p w14:paraId="5539AB96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удаления: 55555</w:t>
      </w:r>
    </w:p>
    <w:p w14:paraId="207882E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Элемент с номером 55555 не найден.</w:t>
      </w:r>
    </w:p>
    <w:p w14:paraId="4A433AA7" w14:textId="77777777" w:rsidR="009F64D8" w:rsidRPr="009F64D8" w:rsidRDefault="009F64D8" w:rsidP="009F64D8">
      <w:pPr>
        <w:pStyle w:val="afff"/>
        <w:rPr>
          <w:lang w:eastAsia="ru-RU"/>
        </w:rPr>
      </w:pPr>
    </w:p>
    <w:p w14:paraId="102DE4E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4BB20E6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08E0A6D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2D6D833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5D507BA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73A55E6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2A22BAD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1166402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1AB778D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2</w:t>
      </w:r>
    </w:p>
    <w:p w14:paraId="0BA3F986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удаления: 67895</w:t>
      </w:r>
    </w:p>
    <w:p w14:paraId="2CA8313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Удалено: [67895]</w:t>
      </w:r>
    </w:p>
    <w:p w14:paraId="4B75EDC4" w14:textId="77777777" w:rsidR="009F64D8" w:rsidRPr="009F64D8" w:rsidRDefault="009F64D8" w:rsidP="009F64D8">
      <w:pPr>
        <w:pStyle w:val="afff"/>
        <w:rPr>
          <w:lang w:eastAsia="ru-RU"/>
        </w:rPr>
      </w:pPr>
    </w:p>
    <w:p w14:paraId="062F54A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60CFDD2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216390B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03B264E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6DD6289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4BE022E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70A840C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01CAD17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5CD37A2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3</w:t>
      </w:r>
    </w:p>
    <w:p w14:paraId="380230E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поиска: 67895</w:t>
      </w:r>
    </w:p>
    <w:p w14:paraId="471A7BE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Не найдено.</w:t>
      </w:r>
    </w:p>
    <w:p w14:paraId="5E11693F" w14:textId="7D2A4517" w:rsidR="009F64D8" w:rsidRPr="009F64D8" w:rsidRDefault="009F64D8" w:rsidP="009F64D8">
      <w:pPr>
        <w:tabs>
          <w:tab w:val="left" w:pos="7062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F64D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Продолжение листинга </w:t>
      </w:r>
      <w:r w:rsidRPr="009F64D8">
        <w:rPr>
          <w:rFonts w:ascii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6</w:t>
      </w:r>
    </w:p>
    <w:p w14:paraId="5CFF858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51B27E9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47AFF61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4480E53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1FE72BE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028D09F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77C47E5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48304E4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0038469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2</w:t>
      </w:r>
    </w:p>
    <w:p w14:paraId="09F8392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удаления: 67895</w:t>
      </w:r>
    </w:p>
    <w:p w14:paraId="12B4D55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Элемент с номером 67895 не найден.</w:t>
      </w:r>
    </w:p>
    <w:p w14:paraId="3E69932F" w14:textId="77777777" w:rsidR="009F64D8" w:rsidRPr="009F64D8" w:rsidRDefault="009F64D8" w:rsidP="009F64D8">
      <w:pPr>
        <w:pStyle w:val="afff"/>
        <w:rPr>
          <w:lang w:eastAsia="ru-RU"/>
        </w:rPr>
      </w:pPr>
    </w:p>
    <w:p w14:paraId="7340573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065DBE4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55589A2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431EC28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0E189DC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616925F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19E1822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7B4B698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171BA1C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2</w:t>
      </w:r>
    </w:p>
    <w:p w14:paraId="1A1A2B6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удаления: 12345</w:t>
      </w:r>
    </w:p>
    <w:p w14:paraId="78FF0B2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Удалено: [12345]</w:t>
      </w:r>
    </w:p>
    <w:p w14:paraId="6B5B5B49" w14:textId="77777777" w:rsidR="009F64D8" w:rsidRPr="009F64D8" w:rsidRDefault="009F64D8" w:rsidP="009F64D8">
      <w:pPr>
        <w:pStyle w:val="afff"/>
        <w:rPr>
          <w:lang w:eastAsia="ru-RU"/>
        </w:rPr>
      </w:pPr>
    </w:p>
    <w:p w14:paraId="2AC9FF6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2258AE7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3F2A227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4E77EB4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698A767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7FEF5B0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1C83939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7EC24B0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7EC5C58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2</w:t>
      </w:r>
    </w:p>
    <w:p w14:paraId="0436BDE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Введите номер для удаления: 10015</w:t>
      </w:r>
    </w:p>
    <w:p w14:paraId="4320313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Элемент с номером 10015 не найден.</w:t>
      </w:r>
    </w:p>
    <w:p w14:paraId="450DE7B2" w14:textId="77777777" w:rsidR="009F64D8" w:rsidRPr="009F64D8" w:rsidRDefault="009F64D8" w:rsidP="009F64D8">
      <w:pPr>
        <w:pStyle w:val="afff"/>
        <w:rPr>
          <w:lang w:eastAsia="ru-RU"/>
        </w:rPr>
      </w:pPr>
    </w:p>
    <w:p w14:paraId="417E7F2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2CE05C0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3636304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57E64006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3732FD2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3A27566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122A89F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04FB3BF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35395DC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4</w:t>
      </w:r>
    </w:p>
    <w:p w14:paraId="74CEB73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Содержимое таблицы:</w:t>
      </w:r>
    </w:p>
    <w:p w14:paraId="395692DD" w14:textId="77777777" w:rsidR="009F64D8" w:rsidRPr="009F64D8" w:rsidRDefault="009F64D8" w:rsidP="009F64D8">
      <w:pPr>
        <w:pStyle w:val="afff"/>
        <w:rPr>
          <w:lang w:eastAsia="ru-RU"/>
        </w:rPr>
      </w:pPr>
    </w:p>
    <w:p w14:paraId="494D0DD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2C17C32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26A55EF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313825D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5211286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7747320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0157557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0E769A1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770302E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4</w:t>
      </w:r>
    </w:p>
    <w:p w14:paraId="49926DD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Содержимое таблицы:</w:t>
      </w:r>
    </w:p>
    <w:p w14:paraId="118D533D" w14:textId="59A9801C" w:rsidR="009F64D8" w:rsidRDefault="009F64D8" w:rsidP="009F64D8">
      <w:pPr>
        <w:tabs>
          <w:tab w:val="left" w:pos="3033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041A440E" w14:textId="7C7CCDC0" w:rsidR="009F64D8" w:rsidRPr="009F64D8" w:rsidRDefault="009F64D8" w:rsidP="009F64D8">
      <w:pPr>
        <w:tabs>
          <w:tab w:val="left" w:pos="3033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F64D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Продолжение листинга 1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.6</w:t>
      </w:r>
    </w:p>
    <w:p w14:paraId="75BEF51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39CE755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407749D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3B57A2E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2C1158C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308884F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0062D9EC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6B4ED77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4AAC30C4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5</w:t>
      </w:r>
    </w:p>
    <w:p w14:paraId="4AD7BD1F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Готово. Таблица пополнена.</w:t>
      </w:r>
    </w:p>
    <w:p w14:paraId="517F3A02" w14:textId="77777777" w:rsidR="009F64D8" w:rsidRPr="009F64D8" w:rsidRDefault="009F64D8" w:rsidP="009F64D8">
      <w:pPr>
        <w:pStyle w:val="afff"/>
        <w:rPr>
          <w:lang w:eastAsia="ru-RU"/>
        </w:rPr>
      </w:pPr>
    </w:p>
    <w:p w14:paraId="18E14036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14691729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1EAA3492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02AF931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24ABA3B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67B477B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1161052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520FEEC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48473B6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4</w:t>
      </w:r>
    </w:p>
    <w:p w14:paraId="6FBFB237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Содержимое таблицы:</w:t>
      </w:r>
    </w:p>
    <w:p w14:paraId="2824DE38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 xml:space="preserve">26551:Иванов Иван </w:t>
      </w:r>
      <w:proofErr w:type="spellStart"/>
      <w:r w:rsidRPr="009F64D8">
        <w:rPr>
          <w:lang w:eastAsia="ru-RU"/>
        </w:rPr>
        <w:t>Иванович:ул</w:t>
      </w:r>
      <w:proofErr w:type="spellEnd"/>
      <w:r w:rsidRPr="009F64D8">
        <w:rPr>
          <w:lang w:eastAsia="ru-RU"/>
        </w:rPr>
        <w:t>. Мира, д. 15</w:t>
      </w:r>
    </w:p>
    <w:p w14:paraId="296DD5F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 xml:space="preserve">14182:Федоров Николай </w:t>
      </w:r>
      <w:proofErr w:type="spellStart"/>
      <w:r w:rsidRPr="009F64D8">
        <w:rPr>
          <w:lang w:eastAsia="ru-RU"/>
        </w:rPr>
        <w:t>Павлович:ул</w:t>
      </w:r>
      <w:proofErr w:type="spellEnd"/>
      <w:r w:rsidRPr="009F64D8">
        <w:rPr>
          <w:lang w:eastAsia="ru-RU"/>
        </w:rPr>
        <w:t>. Пушкина, д. 25</w:t>
      </w:r>
    </w:p>
    <w:p w14:paraId="75B5895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 xml:space="preserve">21973:Смирнова Ольга </w:t>
      </w:r>
      <w:proofErr w:type="spellStart"/>
      <w:r w:rsidRPr="009F64D8">
        <w:rPr>
          <w:lang w:eastAsia="ru-RU"/>
        </w:rPr>
        <w:t>Владимировна:пр</w:t>
      </w:r>
      <w:proofErr w:type="spellEnd"/>
      <w:r w:rsidRPr="009F64D8">
        <w:rPr>
          <w:lang w:eastAsia="ru-RU"/>
        </w:rPr>
        <w:t>. Гагарина, д. 3</w:t>
      </w:r>
    </w:p>
    <w:p w14:paraId="5061D18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 xml:space="preserve">91875:Петров Петр </w:t>
      </w:r>
      <w:proofErr w:type="spellStart"/>
      <w:r w:rsidRPr="009F64D8">
        <w:rPr>
          <w:lang w:eastAsia="ru-RU"/>
        </w:rPr>
        <w:t>Петрович:ул</w:t>
      </w:r>
      <w:proofErr w:type="spellEnd"/>
      <w:r w:rsidRPr="009F64D8">
        <w:rPr>
          <w:lang w:eastAsia="ru-RU"/>
        </w:rPr>
        <w:t>. Пушкина, д. 25</w:t>
      </w:r>
    </w:p>
    <w:p w14:paraId="53B0E21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 xml:space="preserve">41005:Иванов Иван </w:t>
      </w:r>
      <w:proofErr w:type="spellStart"/>
      <w:r w:rsidRPr="009F64D8">
        <w:rPr>
          <w:lang w:eastAsia="ru-RU"/>
        </w:rPr>
        <w:t>Иванович:пр</w:t>
      </w:r>
      <w:proofErr w:type="spellEnd"/>
      <w:r w:rsidRPr="009F64D8">
        <w:rPr>
          <w:lang w:eastAsia="ru-RU"/>
        </w:rPr>
        <w:t>. Гагарина, д. 3</w:t>
      </w:r>
    </w:p>
    <w:p w14:paraId="43DD89D5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 xml:space="preserve">35576:Федоров Николай </w:t>
      </w:r>
      <w:proofErr w:type="spellStart"/>
      <w:r w:rsidRPr="009F64D8">
        <w:rPr>
          <w:lang w:eastAsia="ru-RU"/>
        </w:rPr>
        <w:t>Павлович:пр</w:t>
      </w:r>
      <w:proofErr w:type="spellEnd"/>
      <w:r w:rsidRPr="009F64D8">
        <w:rPr>
          <w:lang w:eastAsia="ru-RU"/>
        </w:rPr>
        <w:t>. Гагарина, д. 3</w:t>
      </w:r>
    </w:p>
    <w:p w14:paraId="24FD7A2F" w14:textId="77777777" w:rsidR="009F64D8" w:rsidRPr="009F64D8" w:rsidRDefault="009F64D8" w:rsidP="009F64D8">
      <w:pPr>
        <w:pStyle w:val="afff"/>
        <w:rPr>
          <w:lang w:eastAsia="ru-RU"/>
        </w:rPr>
      </w:pPr>
    </w:p>
    <w:p w14:paraId="2B4533B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================ Хеш-таблица (цепное хеширование) ================</w:t>
      </w:r>
    </w:p>
    <w:p w14:paraId="18DCE63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1) Добавить читателя</w:t>
      </w:r>
    </w:p>
    <w:p w14:paraId="6D79A34D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2) Удалить читателя по номеру</w:t>
      </w:r>
    </w:p>
    <w:p w14:paraId="6E7AA573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3) Найти читателя по номеру</w:t>
      </w:r>
    </w:p>
    <w:p w14:paraId="722A1CF1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4) Вывести таблицу</w:t>
      </w:r>
    </w:p>
    <w:p w14:paraId="54A5469B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5) Автозаполнение 5–7 записями (рандом)</w:t>
      </w:r>
    </w:p>
    <w:p w14:paraId="6392884A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0) Выход</w:t>
      </w:r>
    </w:p>
    <w:p w14:paraId="078372E0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-------------------------------------------------------------------</w:t>
      </w:r>
    </w:p>
    <w:p w14:paraId="58DAB5BE" w14:textId="77777777" w:rsidR="009F64D8" w:rsidRPr="009F64D8" w:rsidRDefault="009F64D8" w:rsidP="009F64D8">
      <w:pPr>
        <w:pStyle w:val="afff"/>
        <w:rPr>
          <w:lang w:eastAsia="ru-RU"/>
        </w:rPr>
      </w:pPr>
      <w:r w:rsidRPr="009F64D8">
        <w:rPr>
          <w:lang w:eastAsia="ru-RU"/>
        </w:rPr>
        <w:t>Выберите пункт меню: 0</w:t>
      </w:r>
    </w:p>
    <w:p w14:paraId="597B26F8" w14:textId="77777777" w:rsidR="009F64D8" w:rsidRPr="009F64D8" w:rsidRDefault="009F64D8" w:rsidP="009F64D8">
      <w:pPr>
        <w:pStyle w:val="afff"/>
        <w:rPr>
          <w:lang w:val="en-US" w:eastAsia="ru-RU"/>
        </w:rPr>
      </w:pPr>
      <w:proofErr w:type="spellStart"/>
      <w:r w:rsidRPr="009F64D8">
        <w:rPr>
          <w:lang w:val="en-US" w:eastAsia="ru-RU"/>
        </w:rPr>
        <w:t>Выход</w:t>
      </w:r>
      <w:proofErr w:type="spellEnd"/>
      <w:r w:rsidRPr="009F64D8">
        <w:rPr>
          <w:lang w:val="en-US" w:eastAsia="ru-RU"/>
        </w:rPr>
        <w:t xml:space="preserve">. </w:t>
      </w:r>
      <w:proofErr w:type="spellStart"/>
      <w:r w:rsidRPr="009F64D8">
        <w:rPr>
          <w:lang w:val="en-US" w:eastAsia="ru-RU"/>
        </w:rPr>
        <w:t>Спасибо</w:t>
      </w:r>
      <w:proofErr w:type="spellEnd"/>
      <w:r w:rsidRPr="009F64D8">
        <w:rPr>
          <w:lang w:val="en-US" w:eastAsia="ru-RU"/>
        </w:rPr>
        <w:t>!</w:t>
      </w:r>
    </w:p>
    <w:p w14:paraId="6492D5FA" w14:textId="77777777" w:rsidR="009F64D8" w:rsidRPr="009F64D8" w:rsidRDefault="009F64D8" w:rsidP="009F64D8">
      <w:pPr>
        <w:pStyle w:val="afff"/>
        <w:rPr>
          <w:lang w:val="en-US" w:eastAsia="ru-RU"/>
        </w:rPr>
      </w:pPr>
    </w:p>
    <w:p w14:paraId="507AC921" w14:textId="7027C883" w:rsidR="009F64D8" w:rsidRDefault="009F64D8" w:rsidP="009F64D8">
      <w:pPr>
        <w:pStyle w:val="afff"/>
        <w:rPr>
          <w:lang w:val="en-US" w:eastAsia="ru-RU"/>
        </w:rPr>
      </w:pPr>
      <w:r w:rsidRPr="009F64D8">
        <w:rPr>
          <w:lang w:val="en-US" w:eastAsia="ru-RU"/>
        </w:rPr>
        <w:t>Process finished with exit code 0</w:t>
      </w:r>
    </w:p>
    <w:p w14:paraId="767FB747" w14:textId="77777777" w:rsidR="009F64D8" w:rsidRPr="009F64D8" w:rsidRDefault="009F64D8" w:rsidP="009F64D8">
      <w:pPr>
        <w:rPr>
          <w:lang w:val="en-US" w:eastAsia="ru-RU"/>
        </w:rPr>
      </w:pPr>
    </w:p>
    <w:p w14:paraId="3F33CE55" w14:textId="7106D0EF" w:rsidR="009F64D8" w:rsidRDefault="00C03974" w:rsidP="00C03974">
      <w:pPr>
        <w:ind w:firstLine="708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03974">
        <w:rPr>
          <w:rFonts w:ascii="Times New Roman" w:hAnsi="Times New Roman" w:cs="Times New Roman"/>
          <w:sz w:val="24"/>
          <w:szCs w:val="24"/>
          <w:lang w:eastAsia="ru-RU"/>
        </w:rPr>
        <w:t>В ходе тестирования были добавлены записи с номерами 12345 и 67895; повторная вставка записи с уже существующим номером корректно отклонена. Поиск по ключам возвращал ожидаемые результаты: существующие записи находились, несуществующие – выдавали сообщение об отсутствии. Удаление выполнялось корректно: записи удалялись по ключу, при повторных или ошибочных обращениях система сообщала об их отсутствии. Автозаполнение успешно добавило случайные записи, содержимое таблицы корректно выводилось, завершение работы прошло без ошибок.</w:t>
      </w:r>
    </w:p>
    <w:p w14:paraId="59F5BD57" w14:textId="405F404B" w:rsidR="00C03974" w:rsidRPr="00C03974" w:rsidRDefault="00C03974" w:rsidP="00C03974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039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Вывод </w:t>
      </w:r>
    </w:p>
    <w:p w14:paraId="4F7010F9" w14:textId="7826F2B8" w:rsidR="00C03974" w:rsidRPr="00C03974" w:rsidRDefault="00C03974" w:rsidP="00C03974">
      <w:pPr>
        <w:ind w:firstLine="708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C03974">
        <w:rPr>
          <w:rFonts w:ascii="Times New Roman" w:hAnsi="Times New Roman" w:cs="Times New Roman"/>
          <w:sz w:val="24"/>
          <w:szCs w:val="24"/>
          <w:lang w:eastAsia="ru-RU"/>
        </w:rPr>
        <w:t xml:space="preserve"> ходе работы были изучены принципы построения хеш-таблиц, методы разрешения коллизий и рехеширования. Реализована программа с базовыми операциями вставки, удаления, поиска и вывода элементов.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Тестирование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подтвердило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корректность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работы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разработанной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структуры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данных</w:t>
      </w:r>
      <w:proofErr w:type="spellEnd"/>
      <w:r w:rsidRPr="00C0397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sectPr w:rsidR="00C03974" w:rsidRPr="00C03974" w:rsidSect="00B27EB6">
      <w:footerReference w:type="even" r:id="rId9"/>
      <w:footerReference w:type="default" r:id="rId10"/>
      <w:pgSz w:w="11906" w:h="16838"/>
      <w:pgMar w:top="1134" w:right="851" w:bottom="1134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5E12F" w14:textId="77777777" w:rsidR="004C5F77" w:rsidRDefault="004C5F77">
      <w:pPr>
        <w:spacing w:after="0" w:line="240" w:lineRule="auto"/>
      </w:pPr>
      <w:r>
        <w:separator/>
      </w:r>
    </w:p>
  </w:endnote>
  <w:endnote w:type="continuationSeparator" w:id="0">
    <w:p w14:paraId="465F545B" w14:textId="77777777" w:rsidR="004C5F77" w:rsidRDefault="004C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BC9B9" w14:textId="77777777" w:rsidR="00193EBB" w:rsidRDefault="00193EBB">
    <w:pPr>
      <w:ind w:right="3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6D682C4" w14:textId="77777777" w:rsidR="00193EBB" w:rsidRDefault="00193EBB">
    <w:pPr>
      <w:ind w:left="103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5159" w14:textId="77777777" w:rsidR="00193EBB" w:rsidRDefault="00193EBB">
    <w:pPr>
      <w:ind w:right="3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364D">
      <w:rPr>
        <w:noProof/>
      </w:rPr>
      <w:t>1</w:t>
    </w:r>
    <w:r>
      <w:fldChar w:fldCharType="end"/>
    </w:r>
    <w:r>
      <w:t xml:space="preserve"> </w:t>
    </w:r>
  </w:p>
  <w:p w14:paraId="38629A40" w14:textId="77777777" w:rsidR="00193EBB" w:rsidRDefault="00193EBB">
    <w:pPr>
      <w:ind w:left="103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1A432" w14:textId="77777777" w:rsidR="004C5F77" w:rsidRDefault="004C5F77">
      <w:pPr>
        <w:spacing w:after="0" w:line="240" w:lineRule="auto"/>
      </w:pPr>
      <w:r>
        <w:separator/>
      </w:r>
    </w:p>
  </w:footnote>
  <w:footnote w:type="continuationSeparator" w:id="0">
    <w:p w14:paraId="533C71A6" w14:textId="77777777" w:rsidR="004C5F77" w:rsidRDefault="004C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5BD"/>
    <w:multiLevelType w:val="multilevel"/>
    <w:tmpl w:val="9FBEB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571E4"/>
    <w:multiLevelType w:val="multilevel"/>
    <w:tmpl w:val="06428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147EA"/>
    <w:multiLevelType w:val="multilevel"/>
    <w:tmpl w:val="8E887B6E"/>
    <w:lvl w:ilvl="0">
      <w:start w:val="1"/>
      <w:numFmt w:val="decimal"/>
      <w:pStyle w:val="a"/>
      <w:suff w:val="space"/>
      <w:lvlText w:val="%1"/>
      <w:lvlJc w:val="left"/>
      <w:pPr>
        <w:ind w:left="-142" w:firstLine="142"/>
      </w:pPr>
      <w:rPr>
        <w:rFonts w:ascii="Times New Roman" w:hAnsi="Times New Roman" w:hint="default"/>
        <w:b/>
        <w:i w:val="0"/>
        <w:caps/>
        <w:vanish w:val="0"/>
        <w:color w:val="auto"/>
        <w:spacing w:val="0"/>
        <w:w w:val="100"/>
        <w:position w:val="0"/>
        <w:sz w:val="36"/>
        <w:u w:val="none"/>
      </w:rPr>
    </w:lvl>
    <w:lvl w:ilvl="1">
      <w:start w:val="1"/>
      <w:numFmt w:val="decimal"/>
      <w:suff w:val="space"/>
      <w:lvlText w:val="%1.%2"/>
      <w:lvlJc w:val="left"/>
      <w:pPr>
        <w:ind w:left="567" w:firstLine="14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567" w:firstLine="142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8"/>
        <w:u w:val="none"/>
      </w:rPr>
    </w:lvl>
    <w:lvl w:ilvl="3">
      <w:start w:val="1"/>
      <w:numFmt w:val="decimal"/>
      <w:lvlText w:val="%4."/>
      <w:lvlJc w:val="left"/>
      <w:pPr>
        <w:ind w:left="567" w:firstLine="14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firstLine="14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firstLine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firstLine="14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firstLine="14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firstLine="142"/>
      </w:pPr>
      <w:rPr>
        <w:rFonts w:hint="default"/>
      </w:rPr>
    </w:lvl>
  </w:abstractNum>
  <w:abstractNum w:abstractNumId="3" w15:restartNumberingAfterBreak="0">
    <w:nsid w:val="10553187"/>
    <w:multiLevelType w:val="hybridMultilevel"/>
    <w:tmpl w:val="A5D42E24"/>
    <w:lvl w:ilvl="0" w:tplc="4156E70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7606A28"/>
    <w:multiLevelType w:val="hybridMultilevel"/>
    <w:tmpl w:val="9258DEA8"/>
    <w:lvl w:ilvl="0" w:tplc="4C84CAA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32DA"/>
    <w:multiLevelType w:val="hybridMultilevel"/>
    <w:tmpl w:val="66C0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2F05"/>
    <w:multiLevelType w:val="hybridMultilevel"/>
    <w:tmpl w:val="79EE2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C3880"/>
    <w:multiLevelType w:val="hybridMultilevel"/>
    <w:tmpl w:val="86DAE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95018"/>
    <w:multiLevelType w:val="multilevel"/>
    <w:tmpl w:val="02BE78D2"/>
    <w:lvl w:ilvl="0">
      <w:start w:val="1"/>
      <w:numFmt w:val="decimal"/>
      <w:pStyle w:val="a1"/>
      <w:suff w:val="space"/>
      <w:lvlText w:val="%1"/>
      <w:lvlJc w:val="left"/>
      <w:pPr>
        <w:ind w:left="1276" w:hanging="567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pStyle w:val="a2"/>
      <w:suff w:val="space"/>
      <w:lvlText w:val="%1.%2"/>
      <w:lvlJc w:val="left"/>
      <w:pPr>
        <w:ind w:left="1276" w:hanging="567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suff w:val="space"/>
      <w:lvlText w:val="%1.%2.%3"/>
      <w:lvlJc w:val="left"/>
      <w:pPr>
        <w:ind w:left="1276" w:hanging="56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47CE5D3D"/>
    <w:multiLevelType w:val="hybridMultilevel"/>
    <w:tmpl w:val="54AE199E"/>
    <w:lvl w:ilvl="0" w:tplc="62A83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1E22C7"/>
    <w:multiLevelType w:val="multilevel"/>
    <w:tmpl w:val="06428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" w15:restartNumberingAfterBreak="0">
    <w:nsid w:val="5BFB68BA"/>
    <w:multiLevelType w:val="multilevel"/>
    <w:tmpl w:val="FAAAE04E"/>
    <w:lvl w:ilvl="0">
      <w:start w:val="1"/>
      <w:numFmt w:val="bullet"/>
      <w:lvlText w:val="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5C7A0BF2"/>
    <w:multiLevelType w:val="multilevel"/>
    <w:tmpl w:val="B9744E80"/>
    <w:lvl w:ilvl="0">
      <w:start w:val="1"/>
      <w:numFmt w:val="decimal"/>
      <w:pStyle w:val="a3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65EA167F"/>
    <w:multiLevelType w:val="multilevel"/>
    <w:tmpl w:val="5878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F0464"/>
    <w:multiLevelType w:val="multilevel"/>
    <w:tmpl w:val="5798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F766D"/>
    <w:multiLevelType w:val="multilevel"/>
    <w:tmpl w:val="127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F330A"/>
    <w:multiLevelType w:val="multilevel"/>
    <w:tmpl w:val="3D486984"/>
    <w:lvl w:ilvl="0">
      <w:start w:val="1"/>
      <w:numFmt w:val="bullet"/>
      <w:lvlText w:val="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 w16cid:durableId="1106536323">
    <w:abstractNumId w:val="2"/>
  </w:num>
  <w:num w:numId="2" w16cid:durableId="1392849267">
    <w:abstractNumId w:val="2"/>
  </w:num>
  <w:num w:numId="3" w16cid:durableId="1604873365">
    <w:abstractNumId w:val="2"/>
  </w:num>
  <w:num w:numId="4" w16cid:durableId="1739278089">
    <w:abstractNumId w:val="2"/>
  </w:num>
  <w:num w:numId="5" w16cid:durableId="2102530293">
    <w:abstractNumId w:val="12"/>
  </w:num>
  <w:num w:numId="6" w16cid:durableId="867597142">
    <w:abstractNumId w:val="8"/>
  </w:num>
  <w:num w:numId="7" w16cid:durableId="1909221391">
    <w:abstractNumId w:val="4"/>
  </w:num>
  <w:num w:numId="8" w16cid:durableId="1387801520">
    <w:abstractNumId w:val="8"/>
  </w:num>
  <w:num w:numId="9" w16cid:durableId="1335954356">
    <w:abstractNumId w:val="8"/>
  </w:num>
  <w:num w:numId="10" w16cid:durableId="1128663934">
    <w:abstractNumId w:val="8"/>
  </w:num>
  <w:num w:numId="11" w16cid:durableId="1539315452">
    <w:abstractNumId w:val="4"/>
  </w:num>
  <w:num w:numId="12" w16cid:durableId="1641960687">
    <w:abstractNumId w:val="11"/>
  </w:num>
  <w:num w:numId="13" w16cid:durableId="1107651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877481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9012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30812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545763">
    <w:abstractNumId w:val="16"/>
  </w:num>
  <w:num w:numId="18" w16cid:durableId="16336295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457401">
    <w:abstractNumId w:val="5"/>
  </w:num>
  <w:num w:numId="20" w16cid:durableId="1195118177">
    <w:abstractNumId w:val="7"/>
  </w:num>
  <w:num w:numId="21" w16cid:durableId="919559498">
    <w:abstractNumId w:val="6"/>
  </w:num>
  <w:num w:numId="22" w16cid:durableId="1623994501">
    <w:abstractNumId w:val="3"/>
  </w:num>
  <w:num w:numId="23" w16cid:durableId="614559662">
    <w:abstractNumId w:val="9"/>
  </w:num>
  <w:num w:numId="24" w16cid:durableId="2095390684">
    <w:abstractNumId w:val="14"/>
  </w:num>
  <w:num w:numId="25" w16cid:durableId="1053579663">
    <w:abstractNumId w:val="15"/>
  </w:num>
  <w:num w:numId="26" w16cid:durableId="1406302437">
    <w:abstractNumId w:val="1"/>
  </w:num>
  <w:num w:numId="27" w16cid:durableId="418596815">
    <w:abstractNumId w:val="10"/>
  </w:num>
  <w:num w:numId="28" w16cid:durableId="1002246390">
    <w:abstractNumId w:val="0"/>
  </w:num>
  <w:num w:numId="29" w16cid:durableId="11655878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EC"/>
    <w:rsid w:val="000029C9"/>
    <w:rsid w:val="00004443"/>
    <w:rsid w:val="00004B12"/>
    <w:rsid w:val="000124AF"/>
    <w:rsid w:val="0001626D"/>
    <w:rsid w:val="0001703D"/>
    <w:rsid w:val="00017EF2"/>
    <w:rsid w:val="00025BA3"/>
    <w:rsid w:val="00026225"/>
    <w:rsid w:val="00026D16"/>
    <w:rsid w:val="00030E03"/>
    <w:rsid w:val="00034477"/>
    <w:rsid w:val="0003700E"/>
    <w:rsid w:val="00053937"/>
    <w:rsid w:val="000548CC"/>
    <w:rsid w:val="00056A78"/>
    <w:rsid w:val="00062A51"/>
    <w:rsid w:val="0006466D"/>
    <w:rsid w:val="0006535A"/>
    <w:rsid w:val="00065740"/>
    <w:rsid w:val="00070272"/>
    <w:rsid w:val="00070FFD"/>
    <w:rsid w:val="0007145E"/>
    <w:rsid w:val="00072FDE"/>
    <w:rsid w:val="00075D8F"/>
    <w:rsid w:val="000A1D4D"/>
    <w:rsid w:val="000A3DFC"/>
    <w:rsid w:val="000B1324"/>
    <w:rsid w:val="000B630E"/>
    <w:rsid w:val="000C2A08"/>
    <w:rsid w:val="000C5ADA"/>
    <w:rsid w:val="000C759D"/>
    <w:rsid w:val="000D089A"/>
    <w:rsid w:val="000D4A86"/>
    <w:rsid w:val="000D79F1"/>
    <w:rsid w:val="000E1931"/>
    <w:rsid w:val="000E4C3E"/>
    <w:rsid w:val="000E6E0D"/>
    <w:rsid w:val="000E7818"/>
    <w:rsid w:val="000F059C"/>
    <w:rsid w:val="00100F70"/>
    <w:rsid w:val="001028CF"/>
    <w:rsid w:val="001066D1"/>
    <w:rsid w:val="0011322F"/>
    <w:rsid w:val="00114151"/>
    <w:rsid w:val="00124FF5"/>
    <w:rsid w:val="001306CC"/>
    <w:rsid w:val="001356F8"/>
    <w:rsid w:val="00141902"/>
    <w:rsid w:val="00142575"/>
    <w:rsid w:val="00147AE3"/>
    <w:rsid w:val="00161EE8"/>
    <w:rsid w:val="00164238"/>
    <w:rsid w:val="00164341"/>
    <w:rsid w:val="001658EA"/>
    <w:rsid w:val="00171F14"/>
    <w:rsid w:val="00177B55"/>
    <w:rsid w:val="00180EA1"/>
    <w:rsid w:val="00191D52"/>
    <w:rsid w:val="00193EBB"/>
    <w:rsid w:val="00197D7B"/>
    <w:rsid w:val="001A0A3D"/>
    <w:rsid w:val="001A326E"/>
    <w:rsid w:val="001A4004"/>
    <w:rsid w:val="001A7A55"/>
    <w:rsid w:val="001B3D56"/>
    <w:rsid w:val="001B41B2"/>
    <w:rsid w:val="001B64F6"/>
    <w:rsid w:val="001C00B1"/>
    <w:rsid w:val="001C17CE"/>
    <w:rsid w:val="001C3E8E"/>
    <w:rsid w:val="001C5123"/>
    <w:rsid w:val="001D46D2"/>
    <w:rsid w:val="001D5D87"/>
    <w:rsid w:val="001D78A7"/>
    <w:rsid w:val="001E0C5E"/>
    <w:rsid w:val="001F2101"/>
    <w:rsid w:val="001F5442"/>
    <w:rsid w:val="001F7884"/>
    <w:rsid w:val="00201FA9"/>
    <w:rsid w:val="00203A85"/>
    <w:rsid w:val="00211050"/>
    <w:rsid w:val="002172CD"/>
    <w:rsid w:val="00221773"/>
    <w:rsid w:val="00222ED0"/>
    <w:rsid w:val="002232E1"/>
    <w:rsid w:val="00247A80"/>
    <w:rsid w:val="00250749"/>
    <w:rsid w:val="00250F0A"/>
    <w:rsid w:val="002515ED"/>
    <w:rsid w:val="00254309"/>
    <w:rsid w:val="00256E43"/>
    <w:rsid w:val="00264594"/>
    <w:rsid w:val="002707AB"/>
    <w:rsid w:val="002716C4"/>
    <w:rsid w:val="00274DDF"/>
    <w:rsid w:val="0027583A"/>
    <w:rsid w:val="00281132"/>
    <w:rsid w:val="002825B0"/>
    <w:rsid w:val="00283F2E"/>
    <w:rsid w:val="00285400"/>
    <w:rsid w:val="00293C56"/>
    <w:rsid w:val="00294156"/>
    <w:rsid w:val="002A1F9D"/>
    <w:rsid w:val="002A6DC2"/>
    <w:rsid w:val="002A7D47"/>
    <w:rsid w:val="002B0996"/>
    <w:rsid w:val="002B1831"/>
    <w:rsid w:val="002B1D78"/>
    <w:rsid w:val="002B5C19"/>
    <w:rsid w:val="002C6B7A"/>
    <w:rsid w:val="002C7429"/>
    <w:rsid w:val="002C7702"/>
    <w:rsid w:val="002D49C7"/>
    <w:rsid w:val="002E157D"/>
    <w:rsid w:val="002E48BA"/>
    <w:rsid w:val="002F1D50"/>
    <w:rsid w:val="002F7E23"/>
    <w:rsid w:val="003075C3"/>
    <w:rsid w:val="00311EE4"/>
    <w:rsid w:val="003168B8"/>
    <w:rsid w:val="003223E1"/>
    <w:rsid w:val="00322602"/>
    <w:rsid w:val="00323FA6"/>
    <w:rsid w:val="0033073B"/>
    <w:rsid w:val="00330E6F"/>
    <w:rsid w:val="003339E6"/>
    <w:rsid w:val="00340CDA"/>
    <w:rsid w:val="003436A3"/>
    <w:rsid w:val="00343EF3"/>
    <w:rsid w:val="00345A13"/>
    <w:rsid w:val="00350E79"/>
    <w:rsid w:val="003519E3"/>
    <w:rsid w:val="00352041"/>
    <w:rsid w:val="003536E6"/>
    <w:rsid w:val="003554D0"/>
    <w:rsid w:val="00357DD8"/>
    <w:rsid w:val="003614AB"/>
    <w:rsid w:val="00361BA4"/>
    <w:rsid w:val="003652DB"/>
    <w:rsid w:val="00365551"/>
    <w:rsid w:val="00365563"/>
    <w:rsid w:val="00367D31"/>
    <w:rsid w:val="00372989"/>
    <w:rsid w:val="00372A8A"/>
    <w:rsid w:val="00375BB1"/>
    <w:rsid w:val="00377ED3"/>
    <w:rsid w:val="00384C8C"/>
    <w:rsid w:val="00385348"/>
    <w:rsid w:val="00386558"/>
    <w:rsid w:val="00387C8B"/>
    <w:rsid w:val="003937E9"/>
    <w:rsid w:val="003939A8"/>
    <w:rsid w:val="0039632A"/>
    <w:rsid w:val="003972A1"/>
    <w:rsid w:val="003A392F"/>
    <w:rsid w:val="003A6165"/>
    <w:rsid w:val="003A6B8A"/>
    <w:rsid w:val="003B048C"/>
    <w:rsid w:val="003C1CCD"/>
    <w:rsid w:val="003C1FEB"/>
    <w:rsid w:val="003D64DF"/>
    <w:rsid w:val="003E19CE"/>
    <w:rsid w:val="003E19F8"/>
    <w:rsid w:val="003E4BEA"/>
    <w:rsid w:val="003F3E56"/>
    <w:rsid w:val="00400821"/>
    <w:rsid w:val="00400CBC"/>
    <w:rsid w:val="00414D22"/>
    <w:rsid w:val="00415B8A"/>
    <w:rsid w:val="0042005F"/>
    <w:rsid w:val="00420701"/>
    <w:rsid w:val="00420C37"/>
    <w:rsid w:val="00420E0A"/>
    <w:rsid w:val="00431CC1"/>
    <w:rsid w:val="0043386C"/>
    <w:rsid w:val="00435A00"/>
    <w:rsid w:val="004405B6"/>
    <w:rsid w:val="00440DB7"/>
    <w:rsid w:val="00441E35"/>
    <w:rsid w:val="00447021"/>
    <w:rsid w:val="00452AD8"/>
    <w:rsid w:val="004716FF"/>
    <w:rsid w:val="0047270E"/>
    <w:rsid w:val="004775D0"/>
    <w:rsid w:val="00487970"/>
    <w:rsid w:val="00491289"/>
    <w:rsid w:val="004A5E03"/>
    <w:rsid w:val="004A62D7"/>
    <w:rsid w:val="004B149C"/>
    <w:rsid w:val="004B60D1"/>
    <w:rsid w:val="004C5F77"/>
    <w:rsid w:val="004C641D"/>
    <w:rsid w:val="004D617F"/>
    <w:rsid w:val="004D6974"/>
    <w:rsid w:val="004E3647"/>
    <w:rsid w:val="004E5FBD"/>
    <w:rsid w:val="004F343E"/>
    <w:rsid w:val="004F3EC2"/>
    <w:rsid w:val="005018F3"/>
    <w:rsid w:val="00501E65"/>
    <w:rsid w:val="005036DE"/>
    <w:rsid w:val="00504410"/>
    <w:rsid w:val="00506C9E"/>
    <w:rsid w:val="00507181"/>
    <w:rsid w:val="00515D99"/>
    <w:rsid w:val="00516DBC"/>
    <w:rsid w:val="005261C8"/>
    <w:rsid w:val="00530E65"/>
    <w:rsid w:val="00535A65"/>
    <w:rsid w:val="00536CCB"/>
    <w:rsid w:val="00536CF9"/>
    <w:rsid w:val="0054624A"/>
    <w:rsid w:val="0055038A"/>
    <w:rsid w:val="00551044"/>
    <w:rsid w:val="005528D7"/>
    <w:rsid w:val="0055562A"/>
    <w:rsid w:val="0055698F"/>
    <w:rsid w:val="005643AB"/>
    <w:rsid w:val="0057646C"/>
    <w:rsid w:val="00580CF0"/>
    <w:rsid w:val="00585983"/>
    <w:rsid w:val="00586AC3"/>
    <w:rsid w:val="00587AA4"/>
    <w:rsid w:val="005907E2"/>
    <w:rsid w:val="005947BD"/>
    <w:rsid w:val="005969B7"/>
    <w:rsid w:val="005A0CC4"/>
    <w:rsid w:val="005A252B"/>
    <w:rsid w:val="005A32F4"/>
    <w:rsid w:val="005A642F"/>
    <w:rsid w:val="005B12D7"/>
    <w:rsid w:val="005B1FF8"/>
    <w:rsid w:val="005B61CF"/>
    <w:rsid w:val="005B7533"/>
    <w:rsid w:val="005C0E32"/>
    <w:rsid w:val="005C1EC1"/>
    <w:rsid w:val="005C43A7"/>
    <w:rsid w:val="005C4A48"/>
    <w:rsid w:val="005C7510"/>
    <w:rsid w:val="005D0EB7"/>
    <w:rsid w:val="005E05FD"/>
    <w:rsid w:val="005E5693"/>
    <w:rsid w:val="005E727D"/>
    <w:rsid w:val="005F0CD5"/>
    <w:rsid w:val="00600094"/>
    <w:rsid w:val="00600179"/>
    <w:rsid w:val="00600714"/>
    <w:rsid w:val="006040B8"/>
    <w:rsid w:val="00607864"/>
    <w:rsid w:val="00607FDC"/>
    <w:rsid w:val="006107EF"/>
    <w:rsid w:val="00611863"/>
    <w:rsid w:val="00611D85"/>
    <w:rsid w:val="00612FF9"/>
    <w:rsid w:val="006135FE"/>
    <w:rsid w:val="00614917"/>
    <w:rsid w:val="00614D5E"/>
    <w:rsid w:val="006175DA"/>
    <w:rsid w:val="00625A61"/>
    <w:rsid w:val="00625E04"/>
    <w:rsid w:val="00625EFB"/>
    <w:rsid w:val="00632888"/>
    <w:rsid w:val="006358FC"/>
    <w:rsid w:val="0064082E"/>
    <w:rsid w:val="006411AD"/>
    <w:rsid w:val="006435F7"/>
    <w:rsid w:val="0064365F"/>
    <w:rsid w:val="00647116"/>
    <w:rsid w:val="00647C28"/>
    <w:rsid w:val="00651A51"/>
    <w:rsid w:val="00651FB9"/>
    <w:rsid w:val="00663F89"/>
    <w:rsid w:val="00666EE8"/>
    <w:rsid w:val="006672F9"/>
    <w:rsid w:val="00671BC3"/>
    <w:rsid w:val="006720A7"/>
    <w:rsid w:val="00672CF1"/>
    <w:rsid w:val="00673A22"/>
    <w:rsid w:val="00674545"/>
    <w:rsid w:val="00680591"/>
    <w:rsid w:val="00681683"/>
    <w:rsid w:val="00684DF4"/>
    <w:rsid w:val="00685551"/>
    <w:rsid w:val="006900FB"/>
    <w:rsid w:val="006B0EFC"/>
    <w:rsid w:val="006B1572"/>
    <w:rsid w:val="006B54BF"/>
    <w:rsid w:val="006B5CAD"/>
    <w:rsid w:val="006B6471"/>
    <w:rsid w:val="006C0035"/>
    <w:rsid w:val="006C2B2B"/>
    <w:rsid w:val="006C56DE"/>
    <w:rsid w:val="006C5F21"/>
    <w:rsid w:val="006D093B"/>
    <w:rsid w:val="006D1740"/>
    <w:rsid w:val="006D38C2"/>
    <w:rsid w:val="006D7E64"/>
    <w:rsid w:val="006E465A"/>
    <w:rsid w:val="006E55C0"/>
    <w:rsid w:val="006E5EF0"/>
    <w:rsid w:val="006E73BA"/>
    <w:rsid w:val="006F263B"/>
    <w:rsid w:val="006F27FE"/>
    <w:rsid w:val="006F3675"/>
    <w:rsid w:val="006F3E08"/>
    <w:rsid w:val="006F5C9B"/>
    <w:rsid w:val="00705AA0"/>
    <w:rsid w:val="00710401"/>
    <w:rsid w:val="007110EB"/>
    <w:rsid w:val="00711270"/>
    <w:rsid w:val="007112DE"/>
    <w:rsid w:val="007149E8"/>
    <w:rsid w:val="007152E4"/>
    <w:rsid w:val="00720195"/>
    <w:rsid w:val="007226D8"/>
    <w:rsid w:val="00723582"/>
    <w:rsid w:val="00724372"/>
    <w:rsid w:val="00725043"/>
    <w:rsid w:val="00727689"/>
    <w:rsid w:val="0072782D"/>
    <w:rsid w:val="00734696"/>
    <w:rsid w:val="00735A1D"/>
    <w:rsid w:val="007361C0"/>
    <w:rsid w:val="00741733"/>
    <w:rsid w:val="0074256A"/>
    <w:rsid w:val="0074416E"/>
    <w:rsid w:val="00746B89"/>
    <w:rsid w:val="007473FC"/>
    <w:rsid w:val="0075145F"/>
    <w:rsid w:val="0075494A"/>
    <w:rsid w:val="00761B1C"/>
    <w:rsid w:val="007620B8"/>
    <w:rsid w:val="00765636"/>
    <w:rsid w:val="00765E0F"/>
    <w:rsid w:val="007716C7"/>
    <w:rsid w:val="00771ABF"/>
    <w:rsid w:val="00777C04"/>
    <w:rsid w:val="00785905"/>
    <w:rsid w:val="00785F2D"/>
    <w:rsid w:val="00791CFE"/>
    <w:rsid w:val="00793B28"/>
    <w:rsid w:val="00794D1B"/>
    <w:rsid w:val="00795844"/>
    <w:rsid w:val="0079715B"/>
    <w:rsid w:val="007A62B9"/>
    <w:rsid w:val="007B088B"/>
    <w:rsid w:val="007C4EAC"/>
    <w:rsid w:val="007C6A45"/>
    <w:rsid w:val="007C799A"/>
    <w:rsid w:val="007E2EEF"/>
    <w:rsid w:val="007E3D53"/>
    <w:rsid w:val="007E4C12"/>
    <w:rsid w:val="007E75BB"/>
    <w:rsid w:val="007F28B0"/>
    <w:rsid w:val="007F367B"/>
    <w:rsid w:val="007F43B4"/>
    <w:rsid w:val="007F75BC"/>
    <w:rsid w:val="00803D7D"/>
    <w:rsid w:val="00803FF3"/>
    <w:rsid w:val="0080507A"/>
    <w:rsid w:val="00807E70"/>
    <w:rsid w:val="0081063B"/>
    <w:rsid w:val="00813011"/>
    <w:rsid w:val="00815FE8"/>
    <w:rsid w:val="0081772F"/>
    <w:rsid w:val="0082364D"/>
    <w:rsid w:val="00824DD5"/>
    <w:rsid w:val="00834BB5"/>
    <w:rsid w:val="00842708"/>
    <w:rsid w:val="00843A64"/>
    <w:rsid w:val="00844B8B"/>
    <w:rsid w:val="008473B8"/>
    <w:rsid w:val="00866C4B"/>
    <w:rsid w:val="00870BEB"/>
    <w:rsid w:val="00872B37"/>
    <w:rsid w:val="008750B0"/>
    <w:rsid w:val="00877261"/>
    <w:rsid w:val="008801A1"/>
    <w:rsid w:val="00885E64"/>
    <w:rsid w:val="00886F3D"/>
    <w:rsid w:val="00892CDD"/>
    <w:rsid w:val="00895F3D"/>
    <w:rsid w:val="008A1593"/>
    <w:rsid w:val="008A3C55"/>
    <w:rsid w:val="008A4C9E"/>
    <w:rsid w:val="008A6027"/>
    <w:rsid w:val="008B6DA3"/>
    <w:rsid w:val="008C3ED4"/>
    <w:rsid w:val="008C40FF"/>
    <w:rsid w:val="008C7DAE"/>
    <w:rsid w:val="008D21BF"/>
    <w:rsid w:val="008D2C6E"/>
    <w:rsid w:val="008E0459"/>
    <w:rsid w:val="008E208A"/>
    <w:rsid w:val="008F0D7C"/>
    <w:rsid w:val="008F5E1A"/>
    <w:rsid w:val="008F601B"/>
    <w:rsid w:val="0090079D"/>
    <w:rsid w:val="00901C0D"/>
    <w:rsid w:val="00902D93"/>
    <w:rsid w:val="00904F2B"/>
    <w:rsid w:val="00906C52"/>
    <w:rsid w:val="00915871"/>
    <w:rsid w:val="0091747C"/>
    <w:rsid w:val="00930822"/>
    <w:rsid w:val="00932B2F"/>
    <w:rsid w:val="00933573"/>
    <w:rsid w:val="0093566F"/>
    <w:rsid w:val="0093728F"/>
    <w:rsid w:val="00937BCB"/>
    <w:rsid w:val="00940404"/>
    <w:rsid w:val="009425FD"/>
    <w:rsid w:val="0095480F"/>
    <w:rsid w:val="00954977"/>
    <w:rsid w:val="00956C66"/>
    <w:rsid w:val="0096361E"/>
    <w:rsid w:val="009648A3"/>
    <w:rsid w:val="00976E86"/>
    <w:rsid w:val="009770A9"/>
    <w:rsid w:val="009821F7"/>
    <w:rsid w:val="00994C2E"/>
    <w:rsid w:val="00995908"/>
    <w:rsid w:val="009A1C28"/>
    <w:rsid w:val="009A23E7"/>
    <w:rsid w:val="009A5A1E"/>
    <w:rsid w:val="009B33FA"/>
    <w:rsid w:val="009B361F"/>
    <w:rsid w:val="009B3F79"/>
    <w:rsid w:val="009B630A"/>
    <w:rsid w:val="009B78A7"/>
    <w:rsid w:val="009C1A08"/>
    <w:rsid w:val="009C2AB4"/>
    <w:rsid w:val="009C47AE"/>
    <w:rsid w:val="009C658B"/>
    <w:rsid w:val="009C66DB"/>
    <w:rsid w:val="009C6AE9"/>
    <w:rsid w:val="009C72AB"/>
    <w:rsid w:val="009D15E9"/>
    <w:rsid w:val="009E58F6"/>
    <w:rsid w:val="009E6D33"/>
    <w:rsid w:val="009F1233"/>
    <w:rsid w:val="009F64D8"/>
    <w:rsid w:val="009F69A4"/>
    <w:rsid w:val="00A00A23"/>
    <w:rsid w:val="00A0240F"/>
    <w:rsid w:val="00A038D8"/>
    <w:rsid w:val="00A03C35"/>
    <w:rsid w:val="00A05E3C"/>
    <w:rsid w:val="00A06593"/>
    <w:rsid w:val="00A06D2D"/>
    <w:rsid w:val="00A14162"/>
    <w:rsid w:val="00A147FA"/>
    <w:rsid w:val="00A14D5C"/>
    <w:rsid w:val="00A15E7A"/>
    <w:rsid w:val="00A20514"/>
    <w:rsid w:val="00A21073"/>
    <w:rsid w:val="00A2563E"/>
    <w:rsid w:val="00A346E6"/>
    <w:rsid w:val="00A36D40"/>
    <w:rsid w:val="00A41C92"/>
    <w:rsid w:val="00A45180"/>
    <w:rsid w:val="00A47DD3"/>
    <w:rsid w:val="00A50756"/>
    <w:rsid w:val="00A556F2"/>
    <w:rsid w:val="00A578E3"/>
    <w:rsid w:val="00A67C20"/>
    <w:rsid w:val="00A70C99"/>
    <w:rsid w:val="00A73A2C"/>
    <w:rsid w:val="00A76250"/>
    <w:rsid w:val="00A80888"/>
    <w:rsid w:val="00A809A6"/>
    <w:rsid w:val="00A863BD"/>
    <w:rsid w:val="00AA374B"/>
    <w:rsid w:val="00AB6A54"/>
    <w:rsid w:val="00AB7D38"/>
    <w:rsid w:val="00AC2C36"/>
    <w:rsid w:val="00AC61E2"/>
    <w:rsid w:val="00AC7E32"/>
    <w:rsid w:val="00AD03D9"/>
    <w:rsid w:val="00AE099B"/>
    <w:rsid w:val="00AE1695"/>
    <w:rsid w:val="00AE3185"/>
    <w:rsid w:val="00AE44BF"/>
    <w:rsid w:val="00AE52B5"/>
    <w:rsid w:val="00AE5929"/>
    <w:rsid w:val="00AF0831"/>
    <w:rsid w:val="00AF0F2E"/>
    <w:rsid w:val="00AF1A67"/>
    <w:rsid w:val="00AF225F"/>
    <w:rsid w:val="00B00427"/>
    <w:rsid w:val="00B00839"/>
    <w:rsid w:val="00B0471F"/>
    <w:rsid w:val="00B1382D"/>
    <w:rsid w:val="00B20FC5"/>
    <w:rsid w:val="00B23BCD"/>
    <w:rsid w:val="00B23E29"/>
    <w:rsid w:val="00B27EB6"/>
    <w:rsid w:val="00B305AF"/>
    <w:rsid w:val="00B31F88"/>
    <w:rsid w:val="00B335B8"/>
    <w:rsid w:val="00B3585E"/>
    <w:rsid w:val="00B400A5"/>
    <w:rsid w:val="00B45434"/>
    <w:rsid w:val="00B57076"/>
    <w:rsid w:val="00B57730"/>
    <w:rsid w:val="00B609B0"/>
    <w:rsid w:val="00B611FC"/>
    <w:rsid w:val="00B61B9D"/>
    <w:rsid w:val="00B64910"/>
    <w:rsid w:val="00B6615B"/>
    <w:rsid w:val="00B765FF"/>
    <w:rsid w:val="00B82CAD"/>
    <w:rsid w:val="00B82E31"/>
    <w:rsid w:val="00B95477"/>
    <w:rsid w:val="00B96E45"/>
    <w:rsid w:val="00BB3C95"/>
    <w:rsid w:val="00BB4D87"/>
    <w:rsid w:val="00BC2C0C"/>
    <w:rsid w:val="00BC4940"/>
    <w:rsid w:val="00BC6BE8"/>
    <w:rsid w:val="00BC7EC5"/>
    <w:rsid w:val="00BD0CAC"/>
    <w:rsid w:val="00BD20BC"/>
    <w:rsid w:val="00BE106A"/>
    <w:rsid w:val="00BE7033"/>
    <w:rsid w:val="00BE7237"/>
    <w:rsid w:val="00BE7439"/>
    <w:rsid w:val="00BF0C9A"/>
    <w:rsid w:val="00BF10AB"/>
    <w:rsid w:val="00BF1DD0"/>
    <w:rsid w:val="00C03974"/>
    <w:rsid w:val="00C05335"/>
    <w:rsid w:val="00C06693"/>
    <w:rsid w:val="00C12F7B"/>
    <w:rsid w:val="00C1338C"/>
    <w:rsid w:val="00C23BE2"/>
    <w:rsid w:val="00C35767"/>
    <w:rsid w:val="00C402D8"/>
    <w:rsid w:val="00C431E4"/>
    <w:rsid w:val="00C460E3"/>
    <w:rsid w:val="00C467B5"/>
    <w:rsid w:val="00C51906"/>
    <w:rsid w:val="00C546B5"/>
    <w:rsid w:val="00C622C7"/>
    <w:rsid w:val="00C70C3D"/>
    <w:rsid w:val="00C721F6"/>
    <w:rsid w:val="00C7274E"/>
    <w:rsid w:val="00C75158"/>
    <w:rsid w:val="00C82B1A"/>
    <w:rsid w:val="00C859E3"/>
    <w:rsid w:val="00CA2AEC"/>
    <w:rsid w:val="00CA5EC6"/>
    <w:rsid w:val="00CB35D5"/>
    <w:rsid w:val="00CB7E52"/>
    <w:rsid w:val="00CC0A7B"/>
    <w:rsid w:val="00CC11B6"/>
    <w:rsid w:val="00CC2CAB"/>
    <w:rsid w:val="00CC4A66"/>
    <w:rsid w:val="00CD557A"/>
    <w:rsid w:val="00CF47BD"/>
    <w:rsid w:val="00CF5F21"/>
    <w:rsid w:val="00D00B4A"/>
    <w:rsid w:val="00D04653"/>
    <w:rsid w:val="00D11B63"/>
    <w:rsid w:val="00D16D74"/>
    <w:rsid w:val="00D17B79"/>
    <w:rsid w:val="00D25E17"/>
    <w:rsid w:val="00D31915"/>
    <w:rsid w:val="00D335AD"/>
    <w:rsid w:val="00D37A7A"/>
    <w:rsid w:val="00D57452"/>
    <w:rsid w:val="00D605BE"/>
    <w:rsid w:val="00D607C3"/>
    <w:rsid w:val="00D63364"/>
    <w:rsid w:val="00D708EA"/>
    <w:rsid w:val="00D762EB"/>
    <w:rsid w:val="00D76EE3"/>
    <w:rsid w:val="00D81D57"/>
    <w:rsid w:val="00D85856"/>
    <w:rsid w:val="00D9389A"/>
    <w:rsid w:val="00D94315"/>
    <w:rsid w:val="00D943ED"/>
    <w:rsid w:val="00D95D50"/>
    <w:rsid w:val="00D96380"/>
    <w:rsid w:val="00DA3306"/>
    <w:rsid w:val="00DB0E38"/>
    <w:rsid w:val="00DB39AA"/>
    <w:rsid w:val="00DB3AF3"/>
    <w:rsid w:val="00DC4150"/>
    <w:rsid w:val="00DC4E27"/>
    <w:rsid w:val="00DC6C1E"/>
    <w:rsid w:val="00DD677B"/>
    <w:rsid w:val="00DE0217"/>
    <w:rsid w:val="00DE2556"/>
    <w:rsid w:val="00DE7B1E"/>
    <w:rsid w:val="00DF0604"/>
    <w:rsid w:val="00DF0AB2"/>
    <w:rsid w:val="00DF2296"/>
    <w:rsid w:val="00DF7750"/>
    <w:rsid w:val="00DF7C56"/>
    <w:rsid w:val="00E00FD1"/>
    <w:rsid w:val="00E046A7"/>
    <w:rsid w:val="00E04F7F"/>
    <w:rsid w:val="00E05BDA"/>
    <w:rsid w:val="00E05EF7"/>
    <w:rsid w:val="00E1710B"/>
    <w:rsid w:val="00E21A6A"/>
    <w:rsid w:val="00E21E07"/>
    <w:rsid w:val="00E22219"/>
    <w:rsid w:val="00E2267D"/>
    <w:rsid w:val="00E26EB2"/>
    <w:rsid w:val="00E326AF"/>
    <w:rsid w:val="00E4590C"/>
    <w:rsid w:val="00E47110"/>
    <w:rsid w:val="00E4759F"/>
    <w:rsid w:val="00E50108"/>
    <w:rsid w:val="00E57151"/>
    <w:rsid w:val="00E60CB5"/>
    <w:rsid w:val="00E63032"/>
    <w:rsid w:val="00E65A8E"/>
    <w:rsid w:val="00E734D3"/>
    <w:rsid w:val="00E7768E"/>
    <w:rsid w:val="00E778DE"/>
    <w:rsid w:val="00E90241"/>
    <w:rsid w:val="00E96284"/>
    <w:rsid w:val="00E9666B"/>
    <w:rsid w:val="00E96FCC"/>
    <w:rsid w:val="00EA01EA"/>
    <w:rsid w:val="00EA4837"/>
    <w:rsid w:val="00EA5AB7"/>
    <w:rsid w:val="00EB35E6"/>
    <w:rsid w:val="00EB54D8"/>
    <w:rsid w:val="00EB5DA7"/>
    <w:rsid w:val="00EB7FD1"/>
    <w:rsid w:val="00EC5C75"/>
    <w:rsid w:val="00ED0ACF"/>
    <w:rsid w:val="00ED1206"/>
    <w:rsid w:val="00EE3E8E"/>
    <w:rsid w:val="00EF5786"/>
    <w:rsid w:val="00F03529"/>
    <w:rsid w:val="00F07BB4"/>
    <w:rsid w:val="00F11F57"/>
    <w:rsid w:val="00F139F2"/>
    <w:rsid w:val="00F174EC"/>
    <w:rsid w:val="00F22B4F"/>
    <w:rsid w:val="00F24A81"/>
    <w:rsid w:val="00F41344"/>
    <w:rsid w:val="00F41440"/>
    <w:rsid w:val="00F43421"/>
    <w:rsid w:val="00F44161"/>
    <w:rsid w:val="00F44418"/>
    <w:rsid w:val="00F51A4D"/>
    <w:rsid w:val="00F55EA6"/>
    <w:rsid w:val="00F57612"/>
    <w:rsid w:val="00F57788"/>
    <w:rsid w:val="00F61544"/>
    <w:rsid w:val="00F72F8C"/>
    <w:rsid w:val="00F77EED"/>
    <w:rsid w:val="00F83403"/>
    <w:rsid w:val="00F9077C"/>
    <w:rsid w:val="00F91E0A"/>
    <w:rsid w:val="00F95B30"/>
    <w:rsid w:val="00F95F17"/>
    <w:rsid w:val="00FB175B"/>
    <w:rsid w:val="00FB1C71"/>
    <w:rsid w:val="00FB389E"/>
    <w:rsid w:val="00FC4E85"/>
    <w:rsid w:val="00FD1605"/>
    <w:rsid w:val="00FD2F35"/>
    <w:rsid w:val="00FD43AE"/>
    <w:rsid w:val="00FD6C43"/>
    <w:rsid w:val="00FD79B5"/>
    <w:rsid w:val="00FE0406"/>
    <w:rsid w:val="00FE0A96"/>
    <w:rsid w:val="00FE2A38"/>
    <w:rsid w:val="00FE33D9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12843B"/>
  <w15:docId w15:val="{15E38AC1-C308-6B4D-9158-8BE552C3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">
    <w:name w:val="heading 1"/>
    <w:aliases w:val="Заголовок первого уровня (ненумер.)"/>
    <w:basedOn w:val="a4"/>
    <w:next w:val="a4"/>
    <w:link w:val="10"/>
    <w:uiPriority w:val="9"/>
    <w:qFormat/>
    <w:rsid w:val="00DB3AF3"/>
    <w:pPr>
      <w:keepNext/>
      <w:pageBreakBefore/>
      <w:widowControl w:val="0"/>
      <w:spacing w:after="200" w:line="360" w:lineRule="auto"/>
      <w:ind w:left="709"/>
      <w:outlineLvl w:val="0"/>
    </w:pPr>
    <w:rPr>
      <w:rFonts w:ascii="Times New Roman" w:eastAsia="Times New Roman" w:hAnsi="Times New Roman" w:cs="Times New Roman"/>
      <w:b/>
      <w:caps/>
      <w:color w:val="000000"/>
      <w:sz w:val="36"/>
      <w:szCs w:val="20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ЗАГОЛОВОК ПЕРВОГО УРОВНЯ"/>
    <w:next w:val="a4"/>
    <w:link w:val="a9"/>
    <w:qFormat/>
    <w:rsid w:val="00DB3AF3"/>
    <w:pPr>
      <w:keepNext/>
      <w:widowControl w:val="0"/>
      <w:spacing w:after="20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lang w:eastAsia="ru-RU"/>
    </w:rPr>
  </w:style>
  <w:style w:type="character" w:customStyle="1" w:styleId="a9">
    <w:name w:val="ЗАГОЛОВОК ПЕРВОГО УРОВНЯ Знак"/>
    <w:basedOn w:val="a5"/>
    <w:link w:val="a8"/>
    <w:rsid w:val="00A47DD3"/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lang w:eastAsia="ru-RU"/>
    </w:rPr>
  </w:style>
  <w:style w:type="paragraph" w:customStyle="1" w:styleId="a0">
    <w:name w:val="ЗАГОЛОВОК ТРЕТЬЕГО УРОВНЯ"/>
    <w:next w:val="a4"/>
    <w:link w:val="aa"/>
    <w:qFormat/>
    <w:rsid w:val="00A47DD3"/>
    <w:pPr>
      <w:keepNext/>
      <w:keepLines/>
      <w:numPr>
        <w:ilvl w:val="2"/>
        <w:numId w:val="4"/>
      </w:numPr>
      <w:spacing w:before="300" w:after="20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aa">
    <w:name w:val="ЗАГОЛОВОК ТРЕТЬЕГО УРОВНЯ Знак"/>
    <w:basedOn w:val="a5"/>
    <w:link w:val="a0"/>
    <w:rsid w:val="00A47DD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b">
    <w:name w:val="ЗАГОЛОВОК ВТОРОГО УРОВНЯ"/>
    <w:next w:val="a4"/>
    <w:link w:val="ac"/>
    <w:qFormat/>
    <w:rsid w:val="00DB3AF3"/>
    <w:pPr>
      <w:keepNext/>
      <w:keepLines/>
      <w:spacing w:before="300" w:after="20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c">
    <w:name w:val="ЗАГОЛОВОК ВТОРОГО УРОВНЯ Знак"/>
    <w:basedOn w:val="a5"/>
    <w:link w:val="ab"/>
    <w:rsid w:val="00A47DD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d">
    <w:name w:val="ОСНОВНОЙ ТЕКСТ"/>
    <w:basedOn w:val="a4"/>
    <w:link w:val="ae"/>
    <w:qFormat/>
    <w:rsid w:val="00A47DD3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5"/>
    <w:link w:val="ad"/>
    <w:rsid w:val="00A47D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РИСУНОК"/>
    <w:basedOn w:val="a4"/>
    <w:link w:val="af0"/>
    <w:qFormat/>
    <w:rsid w:val="00A47DD3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РИСУНОК Знак"/>
    <w:basedOn w:val="a5"/>
    <w:link w:val="af"/>
    <w:rsid w:val="00A47DD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1">
    <w:name w:val="ПОДПИСЬ К ТАБЛИЦАМ"/>
    <w:basedOn w:val="af2"/>
    <w:link w:val="af3"/>
    <w:qFormat/>
    <w:rsid w:val="00A47DD3"/>
    <w:pPr>
      <w:widowControl w:val="0"/>
      <w:autoSpaceDE w:val="0"/>
      <w:autoSpaceDN w:val="0"/>
      <w:adjustRightInd w:val="0"/>
      <w:spacing w:before="120"/>
    </w:pPr>
    <w:rPr>
      <w:rFonts w:ascii="Times New Roman" w:eastAsia="Times New Roman" w:hAnsi="Times New Roman" w:cs="Times New Roman"/>
      <w:i/>
      <w:sz w:val="24"/>
      <w:szCs w:val="32"/>
      <w:lang w:eastAsia="ru-RU"/>
    </w:rPr>
  </w:style>
  <w:style w:type="character" w:customStyle="1" w:styleId="af3">
    <w:name w:val="ПОДПИСЬ К ТАБЛИЦАМ Знак"/>
    <w:basedOn w:val="a5"/>
    <w:link w:val="af1"/>
    <w:rsid w:val="00A47DD3"/>
    <w:rPr>
      <w:rFonts w:ascii="Times New Roman" w:eastAsia="Times New Roman" w:hAnsi="Times New Roman" w:cs="Times New Roman"/>
      <w:i/>
      <w:sz w:val="24"/>
      <w:szCs w:val="32"/>
      <w:lang w:eastAsia="ru-RU"/>
    </w:rPr>
  </w:style>
  <w:style w:type="paragraph" w:styleId="af2">
    <w:name w:val="No Spacing"/>
    <w:uiPriority w:val="1"/>
    <w:qFormat/>
    <w:rsid w:val="00A47DD3"/>
    <w:pPr>
      <w:spacing w:after="0" w:line="240" w:lineRule="auto"/>
    </w:pPr>
  </w:style>
  <w:style w:type="paragraph" w:customStyle="1" w:styleId="af4">
    <w:name w:val="ТАБЛИЦА"/>
    <w:basedOn w:val="af5"/>
    <w:link w:val="af6"/>
    <w:qFormat/>
    <w:rsid w:val="00A47DD3"/>
    <w:pPr>
      <w:widowControl w:val="0"/>
      <w:autoSpaceDE w:val="0"/>
      <w:autoSpaceDN w:val="0"/>
      <w:adjustRightInd w:val="0"/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ТАБЛИЦА Знак"/>
    <w:basedOn w:val="a5"/>
    <w:link w:val="af4"/>
    <w:rsid w:val="00A47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List Paragraph"/>
    <w:basedOn w:val="a4"/>
    <w:uiPriority w:val="34"/>
    <w:qFormat/>
    <w:rsid w:val="00A47DD3"/>
    <w:pPr>
      <w:ind w:left="720"/>
      <w:contextualSpacing/>
    </w:pPr>
  </w:style>
  <w:style w:type="paragraph" w:customStyle="1" w:styleId="af7">
    <w:name w:val="Основной шрифт"/>
    <w:link w:val="af8"/>
    <w:qFormat/>
    <w:rsid w:val="00DB3A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Основной шрифт Знак"/>
    <w:basedOn w:val="ae"/>
    <w:link w:val="af7"/>
    <w:rsid w:val="00DB3A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-">
    <w:name w:val="Заголовок_без-оглавления"/>
    <w:basedOn w:val="af9"/>
    <w:link w:val="-0"/>
    <w:qFormat/>
    <w:rsid w:val="00DB3AF3"/>
    <w:pPr>
      <w:spacing w:after="200" w:line="360" w:lineRule="auto"/>
      <w:ind w:firstLine="709"/>
    </w:pPr>
    <w:rPr>
      <w:rFonts w:eastAsia="Times New Roman"/>
      <w:b/>
      <w:bCs/>
      <w:color w:val="000000"/>
      <w:sz w:val="36"/>
      <w:szCs w:val="28"/>
      <w:lang w:eastAsia="ru-RU"/>
    </w:rPr>
  </w:style>
  <w:style w:type="character" w:customStyle="1" w:styleId="-0">
    <w:name w:val="Заголовок_без-оглавления Знак"/>
    <w:basedOn w:val="a5"/>
    <w:link w:val="-"/>
    <w:rsid w:val="00DB3AF3"/>
    <w:rPr>
      <w:rFonts w:ascii="Times New Roman" w:eastAsia="Times New Roman" w:hAnsi="Times New Roman" w:cs="Times New Roman"/>
      <w:b/>
      <w:bCs/>
      <w:color w:val="000000"/>
      <w:sz w:val="36"/>
      <w:szCs w:val="28"/>
      <w:lang w:eastAsia="ru-RU"/>
    </w:rPr>
  </w:style>
  <w:style w:type="paragraph" w:styleId="af9">
    <w:name w:val="Normal (Web)"/>
    <w:basedOn w:val="a4"/>
    <w:uiPriority w:val="99"/>
    <w:semiHidden/>
    <w:unhideWhenUsed/>
    <w:rsid w:val="00DB3AF3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aliases w:val="Заголовок первого уровня (ненумер.) Знак"/>
    <w:basedOn w:val="a5"/>
    <w:link w:val="1"/>
    <w:uiPriority w:val="9"/>
    <w:rsid w:val="00DB3AF3"/>
    <w:rPr>
      <w:rFonts w:ascii="Times New Roman" w:eastAsia="Times New Roman" w:hAnsi="Times New Roman" w:cs="Times New Roman"/>
      <w:b/>
      <w:caps/>
      <w:color w:val="000000"/>
      <w:sz w:val="36"/>
      <w:szCs w:val="20"/>
      <w:lang w:eastAsia="ru-RU"/>
    </w:rPr>
  </w:style>
  <w:style w:type="paragraph" w:customStyle="1" w:styleId="a3">
    <w:name w:val="Нумер. список"/>
    <w:link w:val="afa"/>
    <w:qFormat/>
    <w:rsid w:val="00DB3AF3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Нумер. список Знак"/>
    <w:basedOn w:val="af8"/>
    <w:link w:val="a3"/>
    <w:rsid w:val="00DB3A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Нумерованный заголовок первого уровня"/>
    <w:basedOn w:val="afb"/>
    <w:link w:val="afc"/>
    <w:qFormat/>
    <w:rsid w:val="00DB3AF3"/>
    <w:pPr>
      <w:numPr>
        <w:numId w:val="10"/>
      </w:numPr>
    </w:pPr>
  </w:style>
  <w:style w:type="character" w:customStyle="1" w:styleId="afc">
    <w:name w:val="Нумерованный заголовок первого уровня Знак"/>
    <w:basedOn w:val="afd"/>
    <w:link w:val="a1"/>
    <w:rsid w:val="00DB3AF3"/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lang w:eastAsia="ru-RU"/>
    </w:rPr>
  </w:style>
  <w:style w:type="paragraph" w:customStyle="1" w:styleId="afe">
    <w:name w:val="Полужирный_Основной"/>
    <w:basedOn w:val="af7"/>
    <w:link w:val="aff"/>
    <w:qFormat/>
    <w:rsid w:val="00DB3AF3"/>
    <w:rPr>
      <w:b/>
      <w:bCs/>
    </w:rPr>
  </w:style>
  <w:style w:type="character" w:customStyle="1" w:styleId="aff">
    <w:name w:val="Полужирный_Основной Знак"/>
    <w:basedOn w:val="af8"/>
    <w:link w:val="afe"/>
    <w:rsid w:val="00DB3AF3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ff0">
    <w:name w:val="Иллюстрации"/>
    <w:basedOn w:val="a4"/>
    <w:link w:val="aff1"/>
    <w:qFormat/>
    <w:rsid w:val="00DB3AF3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1">
    <w:name w:val="Иллюстрации Знак"/>
    <w:basedOn w:val="a5"/>
    <w:link w:val="aff0"/>
    <w:rsid w:val="00DB3AF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2">
    <w:name w:val="Надпись таблицы"/>
    <w:basedOn w:val="af2"/>
    <w:link w:val="aff3"/>
    <w:qFormat/>
    <w:rsid w:val="00DB3AF3"/>
    <w:pPr>
      <w:keepLines/>
      <w:autoSpaceDE w:val="0"/>
      <w:autoSpaceDN w:val="0"/>
      <w:adjustRightInd w:val="0"/>
      <w:spacing w:before="120"/>
    </w:pPr>
    <w:rPr>
      <w:rFonts w:ascii="Times New Roman" w:eastAsia="Times New Roman" w:hAnsi="Times New Roman" w:cs="Times New Roman"/>
      <w:i/>
      <w:sz w:val="24"/>
      <w:szCs w:val="32"/>
      <w:lang w:eastAsia="ru-RU"/>
    </w:rPr>
  </w:style>
  <w:style w:type="character" w:customStyle="1" w:styleId="aff3">
    <w:name w:val="Надпись таблицы Знак"/>
    <w:basedOn w:val="a5"/>
    <w:link w:val="aff2"/>
    <w:rsid w:val="00DB3AF3"/>
    <w:rPr>
      <w:rFonts w:ascii="Times New Roman" w:eastAsia="Times New Roman" w:hAnsi="Times New Roman" w:cs="Times New Roman"/>
      <w:i/>
      <w:sz w:val="24"/>
      <w:szCs w:val="32"/>
      <w:lang w:eastAsia="ru-RU"/>
    </w:rPr>
  </w:style>
  <w:style w:type="paragraph" w:customStyle="1" w:styleId="a">
    <w:name w:val="Маркированный список (круг)"/>
    <w:basedOn w:val="af7"/>
    <w:link w:val="aff4"/>
    <w:qFormat/>
    <w:rsid w:val="008C7DAE"/>
    <w:pPr>
      <w:numPr>
        <w:numId w:val="3"/>
      </w:numPr>
      <w:tabs>
        <w:tab w:val="num" w:pos="1276"/>
      </w:tabs>
      <w:ind w:left="0" w:firstLine="709"/>
    </w:pPr>
  </w:style>
  <w:style w:type="character" w:customStyle="1" w:styleId="aff4">
    <w:name w:val="Маркированный список (круг) Знак"/>
    <w:basedOn w:val="aff5"/>
    <w:link w:val="a"/>
    <w:rsid w:val="008C7DA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6">
    <w:name w:val="Изображение"/>
    <w:basedOn w:val="a4"/>
    <w:link w:val="aff7"/>
    <w:qFormat/>
    <w:rsid w:val="00DB3AF3"/>
    <w:pPr>
      <w:keepNext/>
      <w:spacing w:after="0" w:line="240" w:lineRule="auto"/>
      <w:jc w:val="center"/>
    </w:pPr>
    <w:rPr>
      <w:noProof/>
    </w:rPr>
  </w:style>
  <w:style w:type="character" w:customStyle="1" w:styleId="aff7">
    <w:name w:val="Изображение Знак"/>
    <w:basedOn w:val="a5"/>
    <w:link w:val="aff6"/>
    <w:rsid w:val="00DB3AF3"/>
    <w:rPr>
      <w:noProof/>
    </w:rPr>
  </w:style>
  <w:style w:type="paragraph" w:customStyle="1" w:styleId="aff8">
    <w:name w:val="Второй уровень"/>
    <w:link w:val="aff9"/>
    <w:qFormat/>
    <w:rsid w:val="00DB3AF3"/>
    <w:pPr>
      <w:keepNext/>
      <w:keepLines/>
      <w:spacing w:before="300" w:after="200" w:line="360" w:lineRule="auto"/>
      <w:ind w:left="709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character" w:customStyle="1" w:styleId="aff9">
    <w:name w:val="Второй уровень Знак"/>
    <w:basedOn w:val="a5"/>
    <w:link w:val="aff8"/>
    <w:rsid w:val="00DB3AF3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styleId="affa">
    <w:name w:val="Title"/>
    <w:basedOn w:val="a4"/>
    <w:link w:val="aff5"/>
    <w:uiPriority w:val="10"/>
    <w:qFormat/>
    <w:rsid w:val="00DB3AF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Заголовок Знак"/>
    <w:basedOn w:val="a5"/>
    <w:link w:val="affa"/>
    <w:rsid w:val="00DB3AF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b">
    <w:name w:val="Заголовок второго уровня"/>
    <w:next w:val="af7"/>
    <w:link w:val="affc"/>
    <w:qFormat/>
    <w:rsid w:val="00DB3AF3"/>
    <w:pPr>
      <w:spacing w:before="300" w:after="200" w:line="360" w:lineRule="auto"/>
      <w:ind w:left="709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character" w:customStyle="1" w:styleId="affc">
    <w:name w:val="Заголовок второго уровня Знак"/>
    <w:basedOn w:val="a5"/>
    <w:link w:val="affb"/>
    <w:rsid w:val="00DB3AF3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customStyle="1" w:styleId="afb">
    <w:name w:val="Заголовок первого уровня"/>
    <w:next w:val="a4"/>
    <w:link w:val="afd"/>
    <w:qFormat/>
    <w:rsid w:val="00DB3AF3"/>
    <w:pPr>
      <w:keepNext/>
      <w:pageBreakBefore/>
      <w:widowControl w:val="0"/>
      <w:spacing w:after="200" w:line="360" w:lineRule="auto"/>
      <w:ind w:left="709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lang w:eastAsia="ru-RU"/>
    </w:rPr>
  </w:style>
  <w:style w:type="character" w:customStyle="1" w:styleId="afd">
    <w:name w:val="Заголовок первого уровня Знак"/>
    <w:basedOn w:val="a5"/>
    <w:link w:val="afb"/>
    <w:rsid w:val="00DB3AF3"/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lang w:eastAsia="ru-RU"/>
    </w:rPr>
  </w:style>
  <w:style w:type="paragraph" w:customStyle="1" w:styleId="affd">
    <w:name w:val="Заголовок третьего и последующего уровней"/>
    <w:next w:val="a4"/>
    <w:link w:val="affe"/>
    <w:qFormat/>
    <w:rsid w:val="00DB3AF3"/>
    <w:pPr>
      <w:keepNext/>
      <w:keepLines/>
      <w:spacing w:before="300" w:after="200" w:line="360" w:lineRule="auto"/>
      <w:ind w:left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affe">
    <w:name w:val="Заголовок третьего и последующего уровней Знак"/>
    <w:basedOn w:val="a5"/>
    <w:link w:val="affd"/>
    <w:rsid w:val="00DB3AF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fff">
    <w:name w:val="Листинг"/>
    <w:basedOn w:val="a4"/>
    <w:link w:val="afff0"/>
    <w:qFormat/>
    <w:rsid w:val="00F414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9"/>
    </w:pPr>
    <w:rPr>
      <w:rFonts w:ascii="Courier New" w:hAnsi="Courier New"/>
      <w:sz w:val="20"/>
    </w:rPr>
  </w:style>
  <w:style w:type="character" w:customStyle="1" w:styleId="afff0">
    <w:name w:val="Листинг Знак"/>
    <w:basedOn w:val="a5"/>
    <w:link w:val="afff"/>
    <w:rsid w:val="00F41440"/>
    <w:rPr>
      <w:rFonts w:ascii="Courier New" w:hAnsi="Courier New"/>
      <w:sz w:val="20"/>
    </w:rPr>
  </w:style>
  <w:style w:type="paragraph" w:customStyle="1" w:styleId="a2">
    <w:name w:val="Нумерованный заголовок второго уровня"/>
    <w:basedOn w:val="affb"/>
    <w:link w:val="afff1"/>
    <w:qFormat/>
    <w:rsid w:val="00DB3AF3"/>
    <w:pPr>
      <w:keepNext/>
      <w:keepLines/>
      <w:numPr>
        <w:ilvl w:val="1"/>
        <w:numId w:val="10"/>
      </w:numPr>
      <w:tabs>
        <w:tab w:val="left" w:pos="0"/>
        <w:tab w:val="left" w:pos="709"/>
        <w:tab w:val="left" w:pos="1134"/>
      </w:tabs>
    </w:pPr>
  </w:style>
  <w:style w:type="character" w:customStyle="1" w:styleId="afff1">
    <w:name w:val="Нумерованный заголовок второго уровня Знак"/>
    <w:basedOn w:val="affc"/>
    <w:link w:val="a2"/>
    <w:rsid w:val="00DB3AF3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eastAsia="ru-RU"/>
    </w:rPr>
  </w:style>
  <w:style w:type="paragraph" w:customStyle="1" w:styleId="afff2">
    <w:name w:val="Нумерованный заголовок третьего и последующих уровней"/>
    <w:basedOn w:val="affd"/>
    <w:link w:val="afff3"/>
    <w:qFormat/>
    <w:rsid w:val="00DB3AF3"/>
    <w:pPr>
      <w:ind w:left="1276" w:hanging="567"/>
    </w:pPr>
  </w:style>
  <w:style w:type="character" w:customStyle="1" w:styleId="afff3">
    <w:name w:val="Нумерованный заголовок третьего и последующих уровней Знак"/>
    <w:basedOn w:val="affe"/>
    <w:link w:val="afff2"/>
    <w:rsid w:val="00DB3AF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fff4">
    <w:name w:val="Table Grid"/>
    <w:basedOn w:val="a6"/>
    <w:uiPriority w:val="39"/>
    <w:rsid w:val="00193EB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4"/>
    <w:next w:val="a4"/>
    <w:autoRedefine/>
    <w:uiPriority w:val="39"/>
    <w:unhideWhenUsed/>
    <w:rsid w:val="00E778DE"/>
    <w:pPr>
      <w:spacing w:after="100"/>
      <w:ind w:left="220"/>
    </w:pPr>
  </w:style>
  <w:style w:type="paragraph" w:styleId="11">
    <w:name w:val="toc 1"/>
    <w:basedOn w:val="a4"/>
    <w:next w:val="a4"/>
    <w:autoRedefine/>
    <w:uiPriority w:val="39"/>
    <w:unhideWhenUsed/>
    <w:rsid w:val="00E778DE"/>
    <w:pPr>
      <w:spacing w:after="100"/>
    </w:pPr>
  </w:style>
  <w:style w:type="character" w:styleId="afff5">
    <w:name w:val="Hyperlink"/>
    <w:basedOn w:val="a5"/>
    <w:uiPriority w:val="99"/>
    <w:unhideWhenUsed/>
    <w:rsid w:val="00E778DE"/>
    <w:rPr>
      <w:color w:val="0563C1" w:themeColor="hyperlink"/>
      <w:u w:val="single"/>
    </w:rPr>
  </w:style>
  <w:style w:type="character" w:styleId="afff6">
    <w:name w:val="Strong"/>
    <w:basedOn w:val="a5"/>
    <w:uiPriority w:val="22"/>
    <w:qFormat/>
    <w:rsid w:val="00164238"/>
    <w:rPr>
      <w:b/>
      <w:bCs/>
    </w:rPr>
  </w:style>
  <w:style w:type="paragraph" w:styleId="HTML">
    <w:name w:val="HTML Preformatted"/>
    <w:basedOn w:val="a4"/>
    <w:link w:val="HTML0"/>
    <w:uiPriority w:val="99"/>
    <w:semiHidden/>
    <w:unhideWhenUsed/>
    <w:rsid w:val="00A7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A762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5"/>
    <w:uiPriority w:val="99"/>
    <w:semiHidden/>
    <w:unhideWhenUsed/>
    <w:rsid w:val="00250749"/>
    <w:rPr>
      <w:rFonts w:ascii="Courier New" w:eastAsia="Times New Roman" w:hAnsi="Courier New" w:cs="Courier New"/>
      <w:sz w:val="20"/>
      <w:szCs w:val="20"/>
    </w:rPr>
  </w:style>
  <w:style w:type="paragraph" w:styleId="afff7">
    <w:name w:val="header"/>
    <w:basedOn w:val="a4"/>
    <w:link w:val="afff8"/>
    <w:uiPriority w:val="99"/>
    <w:unhideWhenUsed/>
    <w:rsid w:val="00D6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8">
    <w:name w:val="Верхний колонтитул Знак"/>
    <w:basedOn w:val="a5"/>
    <w:link w:val="afff7"/>
    <w:uiPriority w:val="99"/>
    <w:rsid w:val="00D63364"/>
  </w:style>
  <w:style w:type="character" w:customStyle="1" w:styleId="biblio-record-text">
    <w:name w:val="biblio-record-text"/>
    <w:basedOn w:val="a5"/>
    <w:rsid w:val="005A32F4"/>
  </w:style>
  <w:style w:type="character" w:customStyle="1" w:styleId="12">
    <w:name w:val="Неразрешенное упоминание1"/>
    <w:basedOn w:val="a5"/>
    <w:uiPriority w:val="99"/>
    <w:semiHidden/>
    <w:unhideWhenUsed/>
    <w:rsid w:val="005A32F4"/>
    <w:rPr>
      <w:color w:val="605E5C"/>
      <w:shd w:val="clear" w:color="auto" w:fill="E1DFDD"/>
    </w:rPr>
  </w:style>
  <w:style w:type="paragraph" w:styleId="afff9">
    <w:name w:val="Body Text"/>
    <w:basedOn w:val="a4"/>
    <w:link w:val="afffa"/>
    <w:uiPriority w:val="1"/>
    <w:qFormat/>
    <w:rsid w:val="001B3D5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4"/>
      <w:szCs w:val="24"/>
      <w14:ligatures w14:val="none"/>
    </w:rPr>
  </w:style>
  <w:style w:type="character" w:customStyle="1" w:styleId="afffa">
    <w:name w:val="Основной текст Знак"/>
    <w:basedOn w:val="a5"/>
    <w:link w:val="afff9"/>
    <w:uiPriority w:val="1"/>
    <w:rsid w:val="001B3D56"/>
    <w:rPr>
      <w:rFonts w:ascii="Georgia" w:eastAsia="Georgia" w:hAnsi="Georgia" w:cs="Georgia"/>
      <w:kern w:val="0"/>
      <w:sz w:val="24"/>
      <w:szCs w:val="24"/>
      <w14:ligatures w14:val="none"/>
    </w:rPr>
  </w:style>
  <w:style w:type="character" w:styleId="afffb">
    <w:name w:val="Emphasis"/>
    <w:basedOn w:val="a5"/>
    <w:uiPriority w:val="20"/>
    <w:qFormat/>
    <w:rsid w:val="00625E04"/>
    <w:rPr>
      <w:i/>
      <w:iCs/>
    </w:rPr>
  </w:style>
  <w:style w:type="paragraph" w:styleId="afffc">
    <w:name w:val="Balloon Text"/>
    <w:basedOn w:val="a4"/>
    <w:link w:val="afffd"/>
    <w:uiPriority w:val="99"/>
    <w:semiHidden/>
    <w:unhideWhenUsed/>
    <w:rsid w:val="00B2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basedOn w:val="a5"/>
    <w:link w:val="afffc"/>
    <w:uiPriority w:val="99"/>
    <w:semiHidden/>
    <w:rsid w:val="00B27EB6"/>
    <w:rPr>
      <w:rFonts w:ascii="Tahoma" w:hAnsi="Tahoma" w:cs="Tahoma"/>
      <w:sz w:val="16"/>
      <w:szCs w:val="16"/>
    </w:rPr>
  </w:style>
  <w:style w:type="paragraph" w:styleId="afffe">
    <w:name w:val="footer"/>
    <w:basedOn w:val="a4"/>
    <w:link w:val="affff"/>
    <w:uiPriority w:val="99"/>
    <w:unhideWhenUsed/>
    <w:rsid w:val="00B27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">
    <w:name w:val="Нижний колонтитул Знак"/>
    <w:basedOn w:val="a5"/>
    <w:link w:val="afffe"/>
    <w:uiPriority w:val="99"/>
    <w:rsid w:val="00B27EB6"/>
  </w:style>
  <w:style w:type="character" w:styleId="affff0">
    <w:name w:val="page number"/>
    <w:basedOn w:val="a5"/>
    <w:uiPriority w:val="99"/>
    <w:semiHidden/>
    <w:unhideWhenUsed/>
    <w:rsid w:val="00F174EC"/>
  </w:style>
  <w:style w:type="paragraph" w:customStyle="1" w:styleId="p1">
    <w:name w:val="p1"/>
    <w:basedOn w:val="a4"/>
    <w:rsid w:val="0032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1">
    <w:name w:val="s1"/>
    <w:basedOn w:val="a5"/>
    <w:rsid w:val="00322602"/>
  </w:style>
  <w:style w:type="character" w:customStyle="1" w:styleId="s2">
    <w:name w:val="s2"/>
    <w:basedOn w:val="a5"/>
    <w:rsid w:val="0032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em/Desktop/&#1059;&#1085;&#1080;&#1074;&#1077;&#1088;/2%20&#1082;&#1091;&#1088;&#1089;/3%20&#1089;&#1077;&#1084;/&#1057;&#1048;&#1040;&#1054;&#1044;/&#1096;&#1072;&#1073;&#1083;&#1086;&#1085;%20&#1057;&#1048;&#1040;&#1054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15897-A253-AA41-861D-454029FF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СИАОД.dotx</Template>
  <TotalTime>47</TotalTime>
  <Pages>13</Pages>
  <Words>2184</Words>
  <Characters>17105</Characters>
  <Application>Microsoft Office Word</Application>
  <DocSecurity>0</DocSecurity>
  <Lines>1425</Lines>
  <Paragraphs>642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Avramenko</dc:creator>
  <cp:lastModifiedBy>Авраменко Артём 11С</cp:lastModifiedBy>
  <cp:revision>1</cp:revision>
  <cp:lastPrinted>2023-12-28T09:46:00Z</cp:lastPrinted>
  <dcterms:created xsi:type="dcterms:W3CDTF">2025-09-20T10:25:00Z</dcterms:created>
  <dcterms:modified xsi:type="dcterms:W3CDTF">2025-09-20T14:58:00Z</dcterms:modified>
</cp:coreProperties>
</file>